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60C6" w14:textId="77777777" w:rsidR="00572E6B" w:rsidRDefault="00572E6B" w:rsidP="00572E6B">
      <w:pPr>
        <w:rPr>
          <w:rFonts w:ascii="宋体" w:hAnsi="宋体"/>
          <w:sz w:val="24"/>
          <w:szCs w:val="24"/>
        </w:rPr>
      </w:pPr>
    </w:p>
    <w:p w14:paraId="55325A4E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7BF3C0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E6E9C4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46E316E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126AF014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2B88DBB3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3C6130DA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779BF854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3592A641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600C94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77369570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40FD211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DFA8AB3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3FA7DB88" w14:textId="77777777" w:rsidR="00572E6B" w:rsidRDefault="00572E6B" w:rsidP="00572E6B">
      <w:pPr>
        <w:pStyle w:val="Default"/>
        <w:rPr>
          <w:rFonts w:hint="eastAsia"/>
        </w:rPr>
      </w:pPr>
    </w:p>
    <w:p w14:paraId="259DB677" w14:textId="77777777" w:rsidR="00572E6B" w:rsidRDefault="00572E6B" w:rsidP="00572E6B">
      <w:pPr>
        <w:jc w:val="center"/>
        <w:rPr>
          <w:rFonts w:ascii="宋体" w:hAnsi="宋体" w:hint="eastAsia"/>
          <w:sz w:val="24"/>
          <w:szCs w:val="24"/>
        </w:rPr>
      </w:pPr>
      <w:r>
        <w:rPr>
          <w:color w:val="0000CC"/>
          <w:sz w:val="72"/>
          <w:szCs w:val="72"/>
        </w:rPr>
        <w:t>ADB</w:t>
      </w:r>
      <w:r w:rsidR="004E00FE">
        <w:rPr>
          <w:color w:val="0000CC"/>
          <w:sz w:val="72"/>
          <w:szCs w:val="72"/>
        </w:rPr>
        <w:t xml:space="preserve"> </w:t>
      </w:r>
      <w:r>
        <w:rPr>
          <w:color w:val="0000CC"/>
          <w:sz w:val="72"/>
          <w:szCs w:val="72"/>
        </w:rPr>
        <w:t>Box</w:t>
      </w:r>
      <w:r>
        <w:rPr>
          <w:rFonts w:hint="eastAsia"/>
          <w:color w:val="0000CC"/>
          <w:sz w:val="72"/>
          <w:szCs w:val="72"/>
        </w:rPr>
        <w:t>使用手册</w:t>
      </w:r>
    </w:p>
    <w:p w14:paraId="2E6DC6B4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46CA834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177DB14E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C07ABB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D53760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5E3CF9F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FA0E1DF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A06236C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2889A001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2CC21ED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2C3E599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EFFBD2F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409B147" w14:textId="1305754F" w:rsidR="00572E6B" w:rsidRDefault="00A810BF" w:rsidP="00572E6B">
      <w:pPr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33BA9118" wp14:editId="6136EBEB">
            <wp:extent cx="2748280" cy="51244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8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DEB6" w14:textId="77777777" w:rsidR="00572E6B" w:rsidRDefault="00572E6B" w:rsidP="00572E6B">
      <w:pPr>
        <w:jc w:val="center"/>
        <w:rPr>
          <w:rFonts w:hint="eastAsia"/>
          <w:color w:val="0000CC"/>
          <w:sz w:val="32"/>
          <w:szCs w:val="32"/>
        </w:rPr>
      </w:pPr>
      <w:r>
        <w:rPr>
          <w:rFonts w:hint="eastAsia"/>
          <w:color w:val="0000CC"/>
          <w:sz w:val="32"/>
          <w:szCs w:val="32"/>
        </w:rPr>
        <w:t>四川长虹网络科技有限责任公司</w:t>
      </w:r>
    </w:p>
    <w:p w14:paraId="3486D7DD" w14:textId="77777777" w:rsidR="00572E6B" w:rsidRDefault="00572E6B" w:rsidP="00572E6B">
      <w:pPr>
        <w:rPr>
          <w:rFonts w:ascii="宋体" w:hAnsi="宋体"/>
          <w:sz w:val="24"/>
          <w:szCs w:val="24"/>
        </w:rPr>
      </w:pPr>
    </w:p>
    <w:p w14:paraId="34141AC5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253B71C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0A461D8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1D4A8FE9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07FB276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br w:type="page"/>
      </w:r>
    </w:p>
    <w:p w14:paraId="4DEE4A62" w14:textId="77777777" w:rsidR="00572E6B" w:rsidRDefault="00572E6B" w:rsidP="00572E6B">
      <w:pPr>
        <w:jc w:val="center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变更记录</w:t>
      </w:r>
    </w:p>
    <w:p w14:paraId="49A8728F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tbl>
      <w:tblPr>
        <w:tblW w:w="8540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9"/>
        <w:gridCol w:w="3978"/>
        <w:gridCol w:w="1420"/>
        <w:gridCol w:w="1613"/>
      </w:tblGrid>
      <w:tr w:rsidR="00572E6B" w14:paraId="52EF3CE1" w14:textId="77777777" w:rsidTr="00572E6B">
        <w:trPr>
          <w:trHeight w:val="414"/>
        </w:trPr>
        <w:tc>
          <w:tcPr>
            <w:tcW w:w="15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B36F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397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A136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修改说明</w:t>
            </w:r>
          </w:p>
        </w:tc>
        <w:tc>
          <w:tcPr>
            <w:tcW w:w="14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C6011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记录人</w:t>
            </w:r>
          </w:p>
        </w:tc>
        <w:tc>
          <w:tcPr>
            <w:tcW w:w="16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5E6902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变更日期</w:t>
            </w:r>
          </w:p>
        </w:tc>
      </w:tr>
      <w:tr w:rsidR="00572E6B" w14:paraId="1FA62CA8" w14:textId="77777777" w:rsidTr="00572E6B">
        <w:trPr>
          <w:trHeight w:val="414"/>
        </w:trPr>
        <w:tc>
          <w:tcPr>
            <w:tcW w:w="1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64B2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V0.1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C26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创建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95B0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康维佳、杨琳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9372C1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2023-12-28</w:t>
            </w:r>
          </w:p>
        </w:tc>
      </w:tr>
      <w:tr w:rsidR="00572E6B" w14:paraId="4FB20A03" w14:textId="77777777" w:rsidTr="00572E6B">
        <w:trPr>
          <w:trHeight w:val="414"/>
        </w:trPr>
        <w:tc>
          <w:tcPr>
            <w:tcW w:w="1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FB01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V0.2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2442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10272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康维佳、杨琳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279CAB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2024-01-16</w:t>
            </w:r>
          </w:p>
        </w:tc>
      </w:tr>
      <w:tr w:rsidR="00572E6B" w14:paraId="3F5E45A5" w14:textId="77777777" w:rsidTr="00572E6B">
        <w:trPr>
          <w:trHeight w:val="414"/>
        </w:trPr>
        <w:tc>
          <w:tcPr>
            <w:tcW w:w="1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36F046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AFCE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4DC7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7179E5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572E6B" w14:paraId="739D86CF" w14:textId="77777777" w:rsidTr="00572E6B">
        <w:trPr>
          <w:trHeight w:val="414"/>
        </w:trPr>
        <w:tc>
          <w:tcPr>
            <w:tcW w:w="1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A2A3BC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2023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CB70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C250AC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572E6B" w14:paraId="58094405" w14:textId="77777777" w:rsidTr="00572E6B">
        <w:trPr>
          <w:trHeight w:val="414"/>
        </w:trPr>
        <w:tc>
          <w:tcPr>
            <w:tcW w:w="1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D49B978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34B2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4D21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8ADB3B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572E6B" w14:paraId="30F35906" w14:textId="77777777" w:rsidTr="00572E6B">
        <w:trPr>
          <w:trHeight w:val="414"/>
        </w:trPr>
        <w:tc>
          <w:tcPr>
            <w:tcW w:w="15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68348A2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86605F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2BD72F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FEAE22B" w14:textId="77777777" w:rsidR="00572E6B" w:rsidRDefault="00572E6B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14:paraId="02AB0703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7638AAAB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76F8653F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32510DDC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A8D8105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19B7D53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523B131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5518F0C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34E9AEEE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3E8A5B3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F297136" w14:textId="77777777" w:rsidR="00572E6B" w:rsidRDefault="00572E6B" w:rsidP="00572E6B">
      <w:pPr>
        <w:widowControl/>
        <w:jc w:val="left"/>
        <w:rPr>
          <w:rFonts w:ascii="宋体" w:hAnsi="宋体"/>
          <w:sz w:val="24"/>
          <w:szCs w:val="24"/>
        </w:rPr>
        <w:sectPr w:rsidR="00572E6B" w:rsidSect="00565AE3">
          <w:pgSz w:w="11906" w:h="16838"/>
          <w:pgMar w:top="1440" w:right="1800" w:bottom="1440" w:left="1800" w:header="851" w:footer="907" w:gutter="0"/>
          <w:cols w:space="720"/>
          <w:docGrid w:type="lines" w:linePitch="312"/>
        </w:sectPr>
      </w:pPr>
    </w:p>
    <w:p w14:paraId="43E8EC66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9C1DF58" w14:textId="77777777" w:rsidR="00572E6B" w:rsidRDefault="00572E6B" w:rsidP="00572E6B">
      <w:pPr>
        <w:pStyle w:val="TOC"/>
        <w:spacing w:before="100" w:beforeAutospacing="1" w:after="100" w:afterAutospacing="1"/>
        <w:jc w:val="center"/>
        <w:rPr>
          <w:rFonts w:hint="eastAsia"/>
        </w:rPr>
      </w:pPr>
      <w:r>
        <w:rPr>
          <w:rFonts w:hint="eastAsia"/>
          <w:sz w:val="44"/>
          <w:szCs w:val="44"/>
          <w:lang w:val="zh-CN"/>
        </w:rPr>
        <w:t>目录</w:t>
      </w:r>
    </w:p>
    <w:p w14:paraId="7DA20815" w14:textId="77777777" w:rsidR="00572E6B" w:rsidRDefault="00572E6B" w:rsidP="00572E6B">
      <w:pPr>
        <w:pStyle w:val="TOC"/>
      </w:pPr>
      <w:r>
        <w:rPr>
          <w:rFonts w:hint="eastAsia"/>
          <w:lang w:val="zh-CN"/>
        </w:rPr>
        <w:t>目录</w:t>
      </w:r>
    </w:p>
    <w:p w14:paraId="4C1D1B05" w14:textId="77777777" w:rsidR="00E62980" w:rsidRDefault="00572E6B">
      <w:pPr>
        <w:pStyle w:val="TOC1"/>
        <w:rPr>
          <w:rFonts w:ascii="等线" w:eastAsia="等线" w:hAnsi="等线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6314640" w:history="1">
        <w:r w:rsidR="00E62980" w:rsidRPr="002814C1">
          <w:rPr>
            <w:rStyle w:val="aa"/>
            <w:noProof/>
          </w:rPr>
          <w:t xml:space="preserve">1. </w:t>
        </w:r>
        <w:r w:rsidR="00E62980" w:rsidRPr="002814C1">
          <w:rPr>
            <w:rStyle w:val="aa"/>
            <w:noProof/>
          </w:rPr>
          <w:t>简介</w:t>
        </w:r>
        <w:r w:rsidR="00E62980">
          <w:rPr>
            <w:noProof/>
            <w:webHidden/>
          </w:rPr>
          <w:tab/>
        </w:r>
        <w:r w:rsidR="00E62980">
          <w:rPr>
            <w:noProof/>
            <w:webHidden/>
          </w:rPr>
          <w:fldChar w:fldCharType="begin"/>
        </w:r>
        <w:r w:rsidR="00E62980">
          <w:rPr>
            <w:noProof/>
            <w:webHidden/>
          </w:rPr>
          <w:instrText xml:space="preserve"> PAGEREF _Toc156314640 \h </w:instrText>
        </w:r>
        <w:r w:rsidR="00E62980">
          <w:rPr>
            <w:noProof/>
            <w:webHidden/>
          </w:rPr>
        </w:r>
        <w:r w:rsidR="00E62980">
          <w:rPr>
            <w:noProof/>
            <w:webHidden/>
          </w:rPr>
          <w:fldChar w:fldCharType="separate"/>
        </w:r>
        <w:r w:rsidR="00E62980">
          <w:rPr>
            <w:noProof/>
            <w:webHidden/>
          </w:rPr>
          <w:t>4</w:t>
        </w:r>
        <w:r w:rsidR="00E62980">
          <w:rPr>
            <w:noProof/>
            <w:webHidden/>
          </w:rPr>
          <w:fldChar w:fldCharType="end"/>
        </w:r>
      </w:hyperlink>
    </w:p>
    <w:p w14:paraId="13A25F5E" w14:textId="77777777" w:rsidR="00E62980" w:rsidRDefault="00E62980">
      <w:pPr>
        <w:pStyle w:val="TOC1"/>
        <w:rPr>
          <w:rFonts w:ascii="等线" w:eastAsia="等线" w:hAnsi="等线"/>
          <w:noProof/>
        </w:rPr>
      </w:pPr>
      <w:hyperlink w:anchor="_Toc156314641" w:history="1">
        <w:r w:rsidRPr="002814C1">
          <w:rPr>
            <w:rStyle w:val="aa"/>
            <w:noProof/>
          </w:rPr>
          <w:t xml:space="preserve">2. </w:t>
        </w:r>
        <w:r w:rsidRPr="002814C1">
          <w:rPr>
            <w:rStyle w:val="aa"/>
            <w:noProof/>
          </w:rPr>
          <w:t>安装指南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156BD" w14:textId="77777777" w:rsidR="00E62980" w:rsidRDefault="00E62980">
      <w:pPr>
        <w:pStyle w:val="TOC1"/>
        <w:rPr>
          <w:rFonts w:ascii="等线" w:eastAsia="等线" w:hAnsi="等线"/>
          <w:noProof/>
        </w:rPr>
      </w:pPr>
      <w:hyperlink w:anchor="_Toc156314642" w:history="1">
        <w:r w:rsidRPr="002814C1">
          <w:rPr>
            <w:rStyle w:val="aa"/>
            <w:noProof/>
          </w:rPr>
          <w:t xml:space="preserve">3. </w:t>
        </w:r>
        <w:r w:rsidRPr="002814C1">
          <w:rPr>
            <w:rStyle w:val="a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D97657" w14:textId="77777777" w:rsidR="00E62980" w:rsidRDefault="00E62980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43" w:history="1">
        <w:r w:rsidRPr="002814C1">
          <w:rPr>
            <w:rStyle w:val="aa"/>
            <w:noProof/>
          </w:rPr>
          <w:t xml:space="preserve">3.1 </w:t>
        </w:r>
        <w:r w:rsidRPr="002814C1">
          <w:rPr>
            <w:rStyle w:val="aa"/>
            <w:noProof/>
          </w:rPr>
          <w:t>主页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9DADBE" w14:textId="77777777" w:rsidR="00E62980" w:rsidRDefault="00E62980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44" w:history="1">
        <w:r w:rsidRPr="002814C1">
          <w:rPr>
            <w:rStyle w:val="aa"/>
            <w:noProof/>
          </w:rPr>
          <w:t xml:space="preserve">3.1.1 </w:t>
        </w:r>
        <w:r w:rsidRPr="002814C1">
          <w:rPr>
            <w:rStyle w:val="aa"/>
            <w:noProof/>
          </w:rPr>
          <w:t>设备连接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1F0619" w14:textId="77777777" w:rsidR="00E62980" w:rsidRDefault="00E62980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45" w:history="1">
        <w:r w:rsidRPr="002814C1">
          <w:rPr>
            <w:rStyle w:val="aa"/>
            <w:noProof/>
          </w:rPr>
          <w:t xml:space="preserve">3.1.2 </w:t>
        </w:r>
        <w:r w:rsidRPr="002814C1">
          <w:rPr>
            <w:rStyle w:val="aa"/>
            <w:noProof/>
          </w:rPr>
          <w:t>拉取机顶盒实时画面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39D024" w14:textId="77777777" w:rsidR="00E62980" w:rsidRDefault="00E62980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46" w:history="1">
        <w:r w:rsidRPr="002814C1">
          <w:rPr>
            <w:rStyle w:val="aa"/>
            <w:noProof/>
          </w:rPr>
          <w:t xml:space="preserve">3.1.3 </w:t>
        </w:r>
        <w:r w:rsidRPr="002814C1">
          <w:rPr>
            <w:rStyle w:val="aa"/>
            <w:noProof/>
          </w:rPr>
          <w:t>虚拟遥控器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F2ADA7" w14:textId="77777777" w:rsidR="00E62980" w:rsidRDefault="00E62980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47" w:history="1">
        <w:r w:rsidRPr="002814C1">
          <w:rPr>
            <w:rStyle w:val="aa"/>
            <w:noProof/>
          </w:rPr>
          <w:t xml:space="preserve">3.1.4 </w:t>
        </w:r>
        <w:r w:rsidRPr="002814C1">
          <w:rPr>
            <w:rStyle w:val="aa"/>
            <w:noProof/>
          </w:rPr>
          <w:t>抓取日志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FC9876" w14:textId="77777777" w:rsidR="00E62980" w:rsidRDefault="00E62980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48" w:history="1">
        <w:r w:rsidRPr="002814C1">
          <w:rPr>
            <w:rStyle w:val="aa"/>
            <w:noProof/>
          </w:rPr>
          <w:t xml:space="preserve">3.1.5 </w:t>
        </w:r>
        <w:r w:rsidRPr="002814C1">
          <w:rPr>
            <w:rStyle w:val="aa"/>
            <w:noProof/>
          </w:rPr>
          <w:t>截取屏幕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71DAEF" w14:textId="77777777" w:rsidR="00E62980" w:rsidRDefault="00E62980">
      <w:pPr>
        <w:pStyle w:val="TOC3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49" w:history="1">
        <w:r w:rsidRPr="002814C1">
          <w:rPr>
            <w:rStyle w:val="aa"/>
            <w:noProof/>
          </w:rPr>
          <w:t xml:space="preserve">3.1.6 </w:t>
        </w:r>
        <w:r w:rsidRPr="002814C1">
          <w:rPr>
            <w:rStyle w:val="aa"/>
            <w:noProof/>
          </w:rPr>
          <w:t>录屏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E8C43D" w14:textId="77777777" w:rsidR="00E62980" w:rsidRDefault="00E62980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50" w:history="1">
        <w:r w:rsidRPr="002814C1">
          <w:rPr>
            <w:rStyle w:val="aa"/>
            <w:noProof/>
          </w:rPr>
          <w:t xml:space="preserve">3.2 </w:t>
        </w:r>
        <w:r w:rsidRPr="002814C1">
          <w:rPr>
            <w:rStyle w:val="aa"/>
            <w:noProof/>
          </w:rPr>
          <w:t>设备信息页面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BD2197" w14:textId="77777777" w:rsidR="00E62980" w:rsidRDefault="00E62980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51" w:history="1">
        <w:r w:rsidRPr="002814C1">
          <w:rPr>
            <w:rStyle w:val="aa"/>
            <w:noProof/>
          </w:rPr>
          <w:t xml:space="preserve">3.3 </w:t>
        </w:r>
        <w:r w:rsidRPr="002814C1">
          <w:rPr>
            <w:rStyle w:val="aa"/>
            <w:noProof/>
          </w:rPr>
          <w:t>应用管理页面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BE77FE" w14:textId="77777777" w:rsidR="00E62980" w:rsidRDefault="00E62980">
      <w:pPr>
        <w:pStyle w:val="TOC2"/>
        <w:tabs>
          <w:tab w:val="right" w:leader="dot" w:pos="8296"/>
        </w:tabs>
        <w:rPr>
          <w:rFonts w:ascii="等线" w:eastAsia="等线" w:hAnsi="等线"/>
          <w:noProof/>
        </w:rPr>
      </w:pPr>
      <w:hyperlink w:anchor="_Toc156314652" w:history="1">
        <w:r w:rsidRPr="002814C1">
          <w:rPr>
            <w:rStyle w:val="aa"/>
            <w:noProof/>
          </w:rPr>
          <w:t xml:space="preserve">3.4 </w:t>
        </w:r>
        <w:r w:rsidRPr="002814C1">
          <w:rPr>
            <w:rStyle w:val="aa"/>
            <w:noProof/>
          </w:rPr>
          <w:t>文件管理页面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0E38D2" w14:textId="77777777" w:rsidR="00E62980" w:rsidRDefault="00E62980">
      <w:pPr>
        <w:pStyle w:val="TOC1"/>
        <w:rPr>
          <w:rFonts w:ascii="等线" w:eastAsia="等线" w:hAnsi="等线"/>
          <w:noProof/>
        </w:rPr>
      </w:pPr>
      <w:hyperlink w:anchor="_Toc156314653" w:history="1">
        <w:r w:rsidRPr="002814C1">
          <w:rPr>
            <w:rStyle w:val="aa"/>
            <w:rFonts w:ascii="华文楷体" w:eastAsia="华文楷体" w:hAnsi="华文楷体"/>
            <w:noProof/>
          </w:rPr>
          <w:t xml:space="preserve">4. </w:t>
        </w:r>
        <w:r w:rsidRPr="002814C1">
          <w:rPr>
            <w:rStyle w:val="aa"/>
            <w:rFonts w:ascii="宋体" w:hAnsi="宋体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_Toc156314653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A69958" w14:textId="77777777" w:rsidR="00572E6B" w:rsidRDefault="00572E6B" w:rsidP="00572E6B">
      <w:pPr>
        <w:rPr>
          <w:rFonts w:hint="eastAsia"/>
        </w:rPr>
      </w:pPr>
      <w:r>
        <w:rPr>
          <w:b/>
          <w:bCs/>
          <w:lang w:val="zh-CN"/>
        </w:rPr>
        <w:fldChar w:fldCharType="end"/>
      </w:r>
    </w:p>
    <w:p w14:paraId="7D55A2A0" w14:textId="77777777" w:rsidR="00572E6B" w:rsidRDefault="00572E6B" w:rsidP="00572E6B">
      <w:pPr>
        <w:pStyle w:val="TOC1"/>
        <w:rPr>
          <w:rFonts w:ascii="等线" w:eastAsia="等线" w:hAnsi="等线"/>
          <w:noProof/>
        </w:rPr>
      </w:pPr>
    </w:p>
    <w:p w14:paraId="594CD646" w14:textId="77777777" w:rsidR="00572E6B" w:rsidRDefault="00572E6B" w:rsidP="00572E6B">
      <w:pPr>
        <w:rPr>
          <w:rFonts w:hint="eastAsia"/>
        </w:rPr>
      </w:pPr>
    </w:p>
    <w:p w14:paraId="73C528E6" w14:textId="77777777" w:rsidR="00572E6B" w:rsidRDefault="00572E6B" w:rsidP="00572E6B"/>
    <w:p w14:paraId="6DBEE7DA" w14:textId="77777777" w:rsidR="00572E6B" w:rsidRDefault="00572E6B" w:rsidP="00572E6B"/>
    <w:p w14:paraId="4FD19067" w14:textId="77777777" w:rsidR="00572E6B" w:rsidRDefault="00572E6B" w:rsidP="00572E6B"/>
    <w:p w14:paraId="359DA326" w14:textId="77777777" w:rsidR="00572E6B" w:rsidRDefault="00572E6B" w:rsidP="00572E6B"/>
    <w:p w14:paraId="7B88B993" w14:textId="77777777" w:rsidR="00572E6B" w:rsidRDefault="00572E6B" w:rsidP="00572E6B"/>
    <w:p w14:paraId="47443543" w14:textId="77777777" w:rsidR="00572E6B" w:rsidRDefault="00572E6B" w:rsidP="00572E6B"/>
    <w:p w14:paraId="1EBC24BB" w14:textId="77777777" w:rsidR="00572E6B" w:rsidRDefault="00572E6B" w:rsidP="00572E6B">
      <w:pPr>
        <w:rPr>
          <w:rFonts w:ascii="宋体" w:hAnsi="宋体"/>
          <w:sz w:val="24"/>
          <w:szCs w:val="24"/>
        </w:rPr>
      </w:pPr>
    </w:p>
    <w:p w14:paraId="32D9E829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CAC38A5" w14:textId="77777777" w:rsidR="00572E6B" w:rsidRDefault="00572E6B" w:rsidP="00572E6B">
      <w:pPr>
        <w:widowControl/>
        <w:spacing w:beforeAutospacing="1" w:afterAutospacing="1"/>
        <w:jc w:val="left"/>
        <w:rPr>
          <w:rFonts w:ascii="宋体" w:hAnsi="宋体"/>
          <w:sz w:val="24"/>
          <w:szCs w:val="24"/>
        </w:rPr>
        <w:sectPr w:rsidR="00572E6B" w:rsidSect="00565AE3">
          <w:pgSz w:w="11906" w:h="16838"/>
          <w:pgMar w:top="1440" w:right="1800" w:bottom="1440" w:left="1800" w:header="851" w:footer="907" w:gutter="0"/>
          <w:cols w:space="720"/>
          <w:docGrid w:type="lines" w:linePitch="312"/>
        </w:sectPr>
      </w:pPr>
    </w:p>
    <w:p w14:paraId="26060449" w14:textId="77777777" w:rsidR="00572E6B" w:rsidRDefault="00572E6B" w:rsidP="00572E6B">
      <w:pPr>
        <w:pStyle w:val="1"/>
        <w:rPr>
          <w:rFonts w:hint="eastAsia"/>
        </w:rPr>
      </w:pPr>
      <w:bookmarkStart w:id="0" w:name="_Toc153873217"/>
      <w:bookmarkStart w:id="1" w:name="_Toc156314640"/>
      <w:r>
        <w:lastRenderedPageBreak/>
        <w:t xml:space="preserve">1. </w:t>
      </w:r>
      <w:r>
        <w:rPr>
          <w:rFonts w:hint="eastAsia"/>
        </w:rPr>
        <w:t>简介</w:t>
      </w:r>
      <w:bookmarkEnd w:id="0"/>
      <w:bookmarkEnd w:id="1"/>
    </w:p>
    <w:p w14:paraId="4FDF1F30" w14:textId="77777777" w:rsidR="00572E6B" w:rsidRDefault="00572E6B" w:rsidP="00572E6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本文档对</w:t>
      </w:r>
      <w:r>
        <w:rPr>
          <w:sz w:val="24"/>
          <w:szCs w:val="24"/>
        </w:rPr>
        <w:t>ADBUtil</w:t>
      </w:r>
      <w:r>
        <w:rPr>
          <w:rFonts w:hint="eastAsia"/>
          <w:sz w:val="24"/>
          <w:szCs w:val="24"/>
        </w:rPr>
        <w:t>工具进行介绍和功能使用说明。该工具使用</w:t>
      </w:r>
      <w:r>
        <w:rPr>
          <w:sz w:val="24"/>
          <w:szCs w:val="24"/>
        </w:rPr>
        <w:t>ADB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Android TV</w:t>
      </w:r>
      <w:r>
        <w:rPr>
          <w:rFonts w:hint="eastAsia"/>
          <w:sz w:val="24"/>
          <w:szCs w:val="24"/>
        </w:rPr>
        <w:t>，集成多个机顶盒实际开发场景中的关键功能模块，包括展示机顶盒实时画面、虚拟遥控器、设备信息管理、文件管理、截取屏幕以及抓取日志等功能，使得开发与调试工作更加高效。</w:t>
      </w:r>
    </w:p>
    <w:p w14:paraId="3DBC56E5" w14:textId="77777777" w:rsidR="00572E6B" w:rsidRDefault="00572E6B" w:rsidP="00572E6B">
      <w:pPr>
        <w:pStyle w:val="1"/>
      </w:pPr>
      <w:bookmarkStart w:id="2" w:name="_Toc156314641"/>
      <w:r>
        <w:t xml:space="preserve">2. </w:t>
      </w:r>
      <w:r>
        <w:rPr>
          <w:rFonts w:hint="eastAsia"/>
        </w:rPr>
        <w:t>安装指南</w:t>
      </w:r>
      <w:bookmarkEnd w:id="2"/>
    </w:p>
    <w:p w14:paraId="7D5E5C97" w14:textId="77777777" w:rsidR="00572E6B" w:rsidRDefault="00572E6B" w:rsidP="00572E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设备要求：</w:t>
      </w:r>
      <w:r>
        <w:rPr>
          <w:sz w:val="24"/>
          <w:szCs w:val="24"/>
        </w:rPr>
        <w:t>Android</w:t>
      </w:r>
      <w:r>
        <w:rPr>
          <w:rFonts w:hint="eastAsia"/>
          <w:sz w:val="24"/>
          <w:szCs w:val="24"/>
        </w:rPr>
        <w:t>设备需打开</w:t>
      </w:r>
      <w:r>
        <w:rPr>
          <w:sz w:val="24"/>
          <w:szCs w:val="24"/>
        </w:rPr>
        <w:t>USB debugging</w:t>
      </w:r>
      <w:r>
        <w:rPr>
          <w:rFonts w:hint="eastAsia"/>
          <w:sz w:val="24"/>
          <w:szCs w:val="24"/>
        </w:rPr>
        <w:t>选项</w:t>
      </w:r>
    </w:p>
    <w:p w14:paraId="2812FF0C" w14:textId="77777777" w:rsidR="00572E6B" w:rsidRDefault="00572E6B" w:rsidP="00572E6B">
      <w:pPr>
        <w:pStyle w:val="1"/>
      </w:pPr>
      <w:bookmarkStart w:id="3" w:name="_Toc153873218"/>
      <w:bookmarkStart w:id="4" w:name="_Toc156314642"/>
      <w:r>
        <w:t xml:space="preserve">3. </w:t>
      </w:r>
      <w:r>
        <w:rPr>
          <w:rFonts w:hint="eastAsia"/>
        </w:rPr>
        <w:t>功能介绍</w:t>
      </w:r>
      <w:bookmarkEnd w:id="3"/>
      <w:bookmarkEnd w:id="4"/>
    </w:p>
    <w:p w14:paraId="7BCF424D" w14:textId="77777777" w:rsidR="00572E6B" w:rsidRDefault="00572E6B" w:rsidP="00572E6B">
      <w:pPr>
        <w:pStyle w:val="2"/>
      </w:pPr>
      <w:bookmarkStart w:id="5" w:name="_Toc153873219"/>
      <w:bookmarkStart w:id="6" w:name="_Toc156314643"/>
      <w:r>
        <w:t xml:space="preserve">3.1 </w:t>
      </w:r>
      <w:r>
        <w:rPr>
          <w:rFonts w:hint="eastAsia"/>
        </w:rPr>
        <w:t>主页</w:t>
      </w:r>
      <w:bookmarkEnd w:id="5"/>
      <w:bookmarkEnd w:id="6"/>
    </w:p>
    <w:p w14:paraId="592F8719" w14:textId="516365E0" w:rsidR="00572E6B" w:rsidRDefault="00A810BF" w:rsidP="00572E6B">
      <w:r>
        <w:rPr>
          <w:noProof/>
        </w:rPr>
        <w:drawing>
          <wp:inline distT="0" distB="0" distL="0" distR="0" wp14:anchorId="3BB55BBF" wp14:editId="4C63D9E0">
            <wp:extent cx="5581650" cy="347281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9F21" w14:textId="77777777" w:rsidR="00572E6B" w:rsidRDefault="00572E6B" w:rsidP="00572E6B">
      <w:pPr>
        <w:pStyle w:val="3"/>
      </w:pPr>
      <w:bookmarkStart w:id="7" w:name="_Toc156314644"/>
      <w:r>
        <w:t xml:space="preserve">3.1.1 </w:t>
      </w:r>
      <w:r>
        <w:rPr>
          <w:rFonts w:hint="eastAsia"/>
        </w:rPr>
        <w:t>设备连接</w:t>
      </w:r>
      <w:bookmarkEnd w:id="7"/>
    </w:p>
    <w:p w14:paraId="3C0B6EAF" w14:textId="77777777" w:rsidR="00572E6B" w:rsidRDefault="00572E6B" w:rsidP="00572E6B">
      <w:pPr>
        <w:ind w:firstLineChars="200" w:firstLine="420"/>
      </w:pPr>
      <w:r>
        <w:rPr>
          <w:rFonts w:hint="eastAsia"/>
        </w:rPr>
        <w:t>应用启动时，会自动获取已通过</w:t>
      </w:r>
      <w:r>
        <w:t>ADB</w:t>
      </w:r>
      <w:r>
        <w:rPr>
          <w:rFonts w:hint="eastAsia"/>
        </w:rPr>
        <w:t>连接的设备，并显示在</w:t>
      </w:r>
      <w:r>
        <w:t>Device</w:t>
      </w:r>
      <w:r>
        <w:rPr>
          <w:rFonts w:hint="eastAsia"/>
        </w:rPr>
        <w:t>的下拉列表中。</w:t>
      </w:r>
    </w:p>
    <w:p w14:paraId="1DA2042C" w14:textId="77777777" w:rsidR="00572E6B" w:rsidRDefault="00572E6B" w:rsidP="00572E6B">
      <w:pPr>
        <w:ind w:firstLineChars="200" w:firstLine="420"/>
      </w:pPr>
      <w:r>
        <w:rPr>
          <w:rFonts w:hint="eastAsia"/>
        </w:rPr>
        <w:t>本工具支持</w:t>
      </w:r>
      <w:r>
        <w:t>USB</w:t>
      </w:r>
      <w:r>
        <w:rPr>
          <w:rFonts w:hint="eastAsia"/>
        </w:rPr>
        <w:t>线与</w:t>
      </w:r>
      <w:r>
        <w:t>WiFi</w:t>
      </w:r>
      <w:r>
        <w:rPr>
          <w:rFonts w:hint="eastAsia"/>
        </w:rPr>
        <w:t>两种</w:t>
      </w:r>
      <w:r>
        <w:t>ADB</w:t>
      </w:r>
      <w:r>
        <w:rPr>
          <w:rFonts w:hint="eastAsia"/>
        </w:rPr>
        <w:t>的连接方式，连接方法如下：</w:t>
      </w:r>
    </w:p>
    <w:p w14:paraId="6B86C23B" w14:textId="77777777" w:rsidR="00572E6B" w:rsidRDefault="00572E6B" w:rsidP="00572E6B">
      <w:pPr>
        <w:ind w:firstLineChars="200" w:firstLine="420"/>
      </w:pPr>
      <w:r>
        <w:lastRenderedPageBreak/>
        <w:t>USB</w:t>
      </w:r>
      <w:r>
        <w:rPr>
          <w:rFonts w:hint="eastAsia"/>
        </w:rPr>
        <w:t>连接：使用双头</w:t>
      </w:r>
      <w:r>
        <w:t>USB</w:t>
      </w:r>
      <w:r>
        <w:rPr>
          <w:rFonts w:hint="eastAsia"/>
        </w:rPr>
        <w:t>线将</w:t>
      </w:r>
      <w:r>
        <w:t>Android</w:t>
      </w:r>
      <w:r>
        <w:rPr>
          <w:rFonts w:hint="eastAsia"/>
        </w:rPr>
        <w:t>设备连接到电脑。点击</w:t>
      </w:r>
      <w:r>
        <w:t>Refresh</w:t>
      </w:r>
      <w:r>
        <w:rPr>
          <w:rFonts w:hint="eastAsia"/>
        </w:rPr>
        <w:t>按钮，设备的序列号将显示在</w:t>
      </w:r>
      <w:r>
        <w:t>Device</w:t>
      </w:r>
      <w:r>
        <w:rPr>
          <w:rFonts w:hint="eastAsia"/>
        </w:rPr>
        <w:t>的下拉列表中。</w:t>
      </w:r>
    </w:p>
    <w:p w14:paraId="2BD63EC1" w14:textId="77777777" w:rsidR="00572E6B" w:rsidRDefault="00572E6B" w:rsidP="00572E6B">
      <w:pPr>
        <w:ind w:firstLineChars="200" w:firstLine="420"/>
      </w:pPr>
      <w:r>
        <w:t>WiFi</w:t>
      </w:r>
      <w:r>
        <w:rPr>
          <w:rFonts w:hint="eastAsia"/>
        </w:rPr>
        <w:t>连接：将</w:t>
      </w:r>
      <w:r>
        <w:t>Android</w:t>
      </w:r>
      <w:r>
        <w:rPr>
          <w:rFonts w:hint="eastAsia"/>
        </w:rPr>
        <w:t>设备与电脑连接同一局域网。在</w:t>
      </w:r>
      <w:r>
        <w:t>ADB WIFI</w:t>
      </w:r>
      <w:r>
        <w:rPr>
          <w:rFonts w:hint="eastAsia"/>
        </w:rPr>
        <w:t>输入框中输入设备的</w:t>
      </w:r>
      <w:r>
        <w:t>IP</w:t>
      </w:r>
      <w:r>
        <w:rPr>
          <w:rFonts w:hint="eastAsia"/>
        </w:rPr>
        <w:t>地址以及端口（示例：</w:t>
      </w:r>
      <w:r>
        <w:t>192.168.10.21:5555</w:t>
      </w:r>
      <w:r>
        <w:rPr>
          <w:rFonts w:hint="eastAsia"/>
        </w:rPr>
        <w:t>，端口默认为</w:t>
      </w:r>
      <w:r>
        <w:t>5555</w:t>
      </w:r>
      <w:r>
        <w:rPr>
          <w:rFonts w:hint="eastAsia"/>
        </w:rPr>
        <w:t>）。点击</w:t>
      </w:r>
      <w:r>
        <w:t>Connect</w:t>
      </w:r>
      <w:r>
        <w:rPr>
          <w:rFonts w:hint="eastAsia"/>
        </w:rPr>
        <w:t>按钮，页面底部弹出“连接成功”的提示后，设备序列号将显示在</w:t>
      </w:r>
      <w:r>
        <w:t>Device</w:t>
      </w:r>
      <w:r>
        <w:rPr>
          <w:rFonts w:hint="eastAsia"/>
        </w:rPr>
        <w:t>的下拉列表中。</w:t>
      </w:r>
    </w:p>
    <w:p w14:paraId="55324C8D" w14:textId="77777777" w:rsidR="00572E6B" w:rsidRDefault="00572E6B" w:rsidP="00572E6B">
      <w:pPr>
        <w:pStyle w:val="3"/>
      </w:pPr>
      <w:bookmarkStart w:id="8" w:name="_Toc156314645"/>
      <w:r>
        <w:t xml:space="preserve">3.1.2 </w:t>
      </w:r>
      <w:r>
        <w:rPr>
          <w:rFonts w:hint="eastAsia"/>
        </w:rPr>
        <w:t>拉取机顶盒实时画面</w:t>
      </w:r>
      <w:bookmarkEnd w:id="8"/>
    </w:p>
    <w:p w14:paraId="05AFA048" w14:textId="77777777" w:rsidR="00572E6B" w:rsidRDefault="00572E6B" w:rsidP="00572E6B">
      <w:pPr>
        <w:ind w:firstLine="420"/>
      </w:pPr>
      <w:r>
        <w:rPr>
          <w:rFonts w:hint="eastAsia"/>
        </w:rPr>
        <w:t>连接设备后，点击</w:t>
      </w:r>
      <w:r>
        <w:t>Device</w:t>
      </w:r>
      <w:r>
        <w:rPr>
          <w:rFonts w:hint="eastAsia"/>
        </w:rPr>
        <w:t>下拉列表，选择相应的设备，点击</w:t>
      </w:r>
      <w:r>
        <w:t>start</w:t>
      </w:r>
      <w:r>
        <w:rPr>
          <w:rFonts w:hint="eastAsia"/>
        </w:rPr>
        <w:t>，即可出现设备的实时运行画面。可支持鼠标左键选中、鼠标右键返回屏幕滚动等快捷操作。</w:t>
      </w:r>
    </w:p>
    <w:p w14:paraId="3DA4A294" w14:textId="77777777" w:rsidR="00572E6B" w:rsidRDefault="00572E6B" w:rsidP="00572E6B">
      <w:pPr>
        <w:pStyle w:val="3"/>
      </w:pPr>
      <w:bookmarkStart w:id="9" w:name="_Toc156314646"/>
      <w:r>
        <w:t xml:space="preserve">3.1.3 </w:t>
      </w:r>
      <w:r>
        <w:rPr>
          <w:rFonts w:hint="eastAsia"/>
        </w:rPr>
        <w:t>虚拟遥控器</w:t>
      </w:r>
      <w:bookmarkEnd w:id="9"/>
    </w:p>
    <w:p w14:paraId="6FFDD8FC" w14:textId="77777777" w:rsidR="00572E6B" w:rsidRDefault="00572E6B" w:rsidP="00572E6B">
      <w:r>
        <w:tab/>
      </w:r>
      <w:r>
        <w:rPr>
          <w:rFonts w:hint="eastAsia"/>
        </w:rPr>
        <w:t>投屏画面右侧有一组虚拟遥控器，基本覆盖了遥控器的常用按键，点击相应的按钮即实现相应的功能。为适应不同遥控器的特殊按键，应用支持自定义键值输入。在数字键下方的输入框中输入相应按键对应的键值（限三位数），即可实现相应的功能。</w:t>
      </w:r>
    </w:p>
    <w:p w14:paraId="787A37DA" w14:textId="77777777" w:rsidR="00572E6B" w:rsidRDefault="00572E6B" w:rsidP="00572E6B">
      <w:pPr>
        <w:ind w:firstLineChars="200" w:firstLine="420"/>
      </w:pPr>
      <w:r>
        <w:rPr>
          <w:rFonts w:hint="eastAsia"/>
        </w:rPr>
        <w:t>键值及功能参考链接：</w:t>
      </w:r>
      <w:hyperlink r:id="rId10" w:history="1">
        <w:r>
          <w:rPr>
            <w:rStyle w:val="aa"/>
          </w:rPr>
          <w:t>Android KeyCode</w:t>
        </w:r>
        <w:r>
          <w:rPr>
            <w:rStyle w:val="aa"/>
            <w:rFonts w:hint="eastAsia"/>
          </w:rPr>
          <w:t>列表</w:t>
        </w:r>
        <w:r>
          <w:rPr>
            <w:rStyle w:val="aa"/>
          </w:rPr>
          <w:t xml:space="preserve"> - petercao - </w:t>
        </w:r>
        <w:r>
          <w:rPr>
            <w:rStyle w:val="aa"/>
            <w:rFonts w:hint="eastAsia"/>
          </w:rPr>
          <w:t>博客园</w:t>
        </w:r>
        <w:r>
          <w:rPr>
            <w:rStyle w:val="aa"/>
          </w:rPr>
          <w:t xml:space="preserve"> (cnblogs.com)</w:t>
        </w:r>
      </w:hyperlink>
    </w:p>
    <w:p w14:paraId="03BD8D3A" w14:textId="77777777" w:rsidR="00572E6B" w:rsidRDefault="00572E6B" w:rsidP="00572E6B">
      <w:pPr>
        <w:pStyle w:val="3"/>
      </w:pPr>
      <w:bookmarkStart w:id="10" w:name="_Toc156314647"/>
      <w:r>
        <w:t xml:space="preserve">3.1.4 </w:t>
      </w:r>
      <w:r>
        <w:rPr>
          <w:rFonts w:hint="eastAsia"/>
        </w:rPr>
        <w:t>抓取日志</w:t>
      </w:r>
      <w:bookmarkEnd w:id="10"/>
    </w:p>
    <w:p w14:paraId="19DF9442" w14:textId="77777777" w:rsidR="00572E6B" w:rsidRDefault="00572E6B" w:rsidP="00572E6B">
      <w:r>
        <w:t xml:space="preserve">   </w:t>
      </w:r>
      <w:r>
        <w:rPr>
          <w:rFonts w:hint="eastAsia"/>
        </w:rPr>
        <w:t>点击</w:t>
      </w:r>
      <w:r>
        <w:t>LogCat</w:t>
      </w:r>
      <w:r>
        <w:rPr>
          <w:rFonts w:hint="eastAsia"/>
        </w:rPr>
        <w:t>按钮后，应用开始抓取设备运行日志。开始抓取日志后，</w:t>
      </w:r>
      <w:r>
        <w:t>LogCat</w:t>
      </w:r>
      <w:r>
        <w:rPr>
          <w:rFonts w:hint="eastAsia"/>
        </w:rPr>
        <w:t>按钮左边会出现</w:t>
      </w:r>
      <w:r>
        <w:t>Stop</w:t>
      </w:r>
      <w:r>
        <w:rPr>
          <w:rFonts w:hint="eastAsia"/>
        </w:rPr>
        <w:t>按钮。点击</w:t>
      </w:r>
      <w:r>
        <w:t>Stop</w:t>
      </w:r>
      <w:r>
        <w:rPr>
          <w:rFonts w:hint="eastAsia"/>
        </w:rPr>
        <w:t>按钮即可停止，页面底部会弹出日志文件保存路径。默认保存在电脑桌面：</w:t>
      </w:r>
      <w:r>
        <w:t>AdbUtilFiles/[</w:t>
      </w:r>
      <w:r>
        <w:rPr>
          <w:rFonts w:hint="eastAsia"/>
        </w:rPr>
        <w:t>设备序列号</w:t>
      </w:r>
      <w:r>
        <w:t>]/Logs/</w:t>
      </w:r>
      <w:r>
        <w:rPr>
          <w:rFonts w:hint="eastAsia"/>
        </w:rPr>
        <w:t>文件夹下。</w:t>
      </w:r>
    </w:p>
    <w:p w14:paraId="31476592" w14:textId="77777777" w:rsidR="00572E6B" w:rsidRDefault="00572E6B" w:rsidP="00572E6B">
      <w:pPr>
        <w:pStyle w:val="3"/>
      </w:pPr>
      <w:bookmarkStart w:id="11" w:name="_Toc156314648"/>
      <w:r>
        <w:t xml:space="preserve">3.1.5 </w:t>
      </w:r>
      <w:r>
        <w:rPr>
          <w:rFonts w:hint="eastAsia"/>
        </w:rPr>
        <w:t>截取屏幕</w:t>
      </w:r>
      <w:bookmarkEnd w:id="11"/>
    </w:p>
    <w:p w14:paraId="1B10515B" w14:textId="77777777" w:rsidR="00572E6B" w:rsidRDefault="00572E6B" w:rsidP="00572E6B">
      <w:r>
        <w:t xml:space="preserve">  </w:t>
      </w:r>
      <w:r>
        <w:rPr>
          <w:rFonts w:hint="eastAsia"/>
        </w:rPr>
        <w:t>点击截屏按钮后，应用会截取当前设备的实时画面，并保存到电脑中。默认保存在电脑桌面：</w:t>
      </w:r>
      <w:r>
        <w:t>AdbUtilFiles/[</w:t>
      </w:r>
      <w:r>
        <w:rPr>
          <w:rFonts w:hint="eastAsia"/>
        </w:rPr>
        <w:t>设备序列号</w:t>
      </w:r>
      <w:r>
        <w:t>]/</w:t>
      </w:r>
      <w:r>
        <w:rPr>
          <w:rFonts w:hint="eastAsia"/>
        </w:rPr>
        <w:t>截图</w:t>
      </w:r>
      <w:r>
        <w:t>/</w:t>
      </w:r>
      <w:r>
        <w:rPr>
          <w:rFonts w:hint="eastAsia"/>
        </w:rPr>
        <w:t>文件夹下。</w:t>
      </w:r>
    </w:p>
    <w:p w14:paraId="5C0DD631" w14:textId="77777777" w:rsidR="00572E6B" w:rsidRDefault="00572E6B" w:rsidP="00572E6B">
      <w:pPr>
        <w:pStyle w:val="3"/>
      </w:pPr>
      <w:bookmarkStart w:id="12" w:name="_Toc156314649"/>
      <w:r>
        <w:t xml:space="preserve">3.1.6 </w:t>
      </w:r>
      <w:r>
        <w:rPr>
          <w:rFonts w:hint="eastAsia"/>
        </w:rPr>
        <w:t>录屏</w:t>
      </w:r>
      <w:bookmarkEnd w:id="12"/>
    </w:p>
    <w:p w14:paraId="19DEF03E" w14:textId="77777777" w:rsidR="00572E6B" w:rsidRDefault="00572E6B" w:rsidP="00572E6B">
      <w:r>
        <w:t xml:space="preserve">  </w:t>
      </w:r>
      <w:r>
        <w:rPr>
          <w:rFonts w:hint="eastAsia"/>
        </w:rPr>
        <w:t>点击录频按钮后，应用会开始录屏。开始录屏后，录屏按钮右边会出现</w:t>
      </w:r>
      <w:r>
        <w:t>Stop</w:t>
      </w:r>
      <w:r>
        <w:rPr>
          <w:rFonts w:hint="eastAsia"/>
        </w:rPr>
        <w:t>按钮。点击</w:t>
      </w:r>
      <w:r>
        <w:t>Stop</w:t>
      </w:r>
      <w:r>
        <w:rPr>
          <w:rFonts w:hint="eastAsia"/>
        </w:rPr>
        <w:t>按钮即可停止，页面底部会弹出视频文件保存路径。默认保存在电脑桌面：</w:t>
      </w:r>
      <w:r>
        <w:t>AdbUtilFiles/[</w:t>
      </w:r>
      <w:r>
        <w:rPr>
          <w:rFonts w:hint="eastAsia"/>
        </w:rPr>
        <w:t>设备序列号</w:t>
      </w:r>
      <w:r>
        <w:t>]/</w:t>
      </w:r>
      <w:r>
        <w:rPr>
          <w:rFonts w:hint="eastAsia"/>
        </w:rPr>
        <w:t>录屏</w:t>
      </w:r>
      <w:r>
        <w:t>/</w:t>
      </w:r>
      <w:r>
        <w:rPr>
          <w:rFonts w:hint="eastAsia"/>
        </w:rPr>
        <w:t>文件夹下。</w:t>
      </w:r>
    </w:p>
    <w:p w14:paraId="18B33738" w14:textId="77777777" w:rsidR="00572E6B" w:rsidRDefault="00572E6B" w:rsidP="00572E6B">
      <w:pPr>
        <w:pStyle w:val="2"/>
      </w:pPr>
      <w:bookmarkStart w:id="13" w:name="_Toc153873220"/>
      <w:bookmarkStart w:id="14" w:name="_Toc156314650"/>
      <w:r>
        <w:lastRenderedPageBreak/>
        <w:t xml:space="preserve">3.2 </w:t>
      </w:r>
      <w:r>
        <w:rPr>
          <w:rFonts w:hint="eastAsia"/>
        </w:rPr>
        <w:t>设备信息</w:t>
      </w:r>
      <w:bookmarkEnd w:id="13"/>
      <w:r>
        <w:rPr>
          <w:rFonts w:hint="eastAsia"/>
        </w:rPr>
        <w:t>页面</w:t>
      </w:r>
      <w:bookmarkEnd w:id="14"/>
    </w:p>
    <w:p w14:paraId="2E5A17C4" w14:textId="45D2C2BC" w:rsidR="00572E6B" w:rsidRDefault="00A810BF" w:rsidP="00572E6B">
      <w:r>
        <w:rPr>
          <w:noProof/>
        </w:rPr>
        <w:drawing>
          <wp:inline distT="0" distB="0" distL="0" distR="0" wp14:anchorId="175D22A2" wp14:editId="59B9EA71">
            <wp:extent cx="5269865" cy="29972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8B6D" w14:textId="77777777" w:rsidR="00572E6B" w:rsidRDefault="00572E6B" w:rsidP="00572E6B"/>
    <w:p w14:paraId="4D47AA8A" w14:textId="77777777" w:rsidR="00572E6B" w:rsidRDefault="00572E6B" w:rsidP="00572E6B">
      <w:pPr>
        <w:ind w:firstLine="420"/>
      </w:pPr>
      <w:r>
        <w:rPr>
          <w:rFonts w:hint="eastAsia"/>
        </w:rPr>
        <w:t>左侧是常用的设备信息展示。由于属性众多，无法一一展示，因此提供输入框来获取想要的</w:t>
      </w:r>
      <w:r>
        <w:t>prop</w:t>
      </w:r>
      <w:r>
        <w:rPr>
          <w:rFonts w:hint="eastAsia"/>
        </w:rPr>
        <w:t>，另外还提供一个按钮快捷打开一个命令行窗口；</w:t>
      </w:r>
    </w:p>
    <w:p w14:paraId="51665715" w14:textId="77777777" w:rsidR="00572E6B" w:rsidRDefault="00572E6B" w:rsidP="00572E6B">
      <w:pPr>
        <w:ind w:firstLine="420"/>
      </w:pPr>
      <w:r>
        <w:rPr>
          <w:rFonts w:hint="eastAsia"/>
        </w:rPr>
        <w:t>右侧是设备当前的活动信息，如前台活动和当前进程等。</w:t>
      </w:r>
    </w:p>
    <w:p w14:paraId="5E27B07F" w14:textId="77777777" w:rsidR="00572E6B" w:rsidRDefault="00572E6B" w:rsidP="00572E6B">
      <w:pPr>
        <w:pStyle w:val="2"/>
      </w:pPr>
      <w:bookmarkStart w:id="15" w:name="_Toc153873221"/>
      <w:bookmarkStart w:id="16" w:name="_Toc156314651"/>
      <w:r>
        <w:t xml:space="preserve">3.3 </w:t>
      </w:r>
      <w:r>
        <w:rPr>
          <w:rFonts w:hint="eastAsia"/>
        </w:rPr>
        <w:t>应用管理</w:t>
      </w:r>
      <w:bookmarkEnd w:id="15"/>
      <w:r>
        <w:rPr>
          <w:rFonts w:hint="eastAsia"/>
        </w:rPr>
        <w:t>页面</w:t>
      </w:r>
      <w:bookmarkEnd w:id="16"/>
    </w:p>
    <w:p w14:paraId="33AAD93F" w14:textId="1847C80E" w:rsidR="00572E6B" w:rsidRDefault="00A810BF" w:rsidP="00572E6B">
      <w:r>
        <w:rPr>
          <w:noProof/>
        </w:rPr>
        <w:drawing>
          <wp:inline distT="0" distB="0" distL="0" distR="0" wp14:anchorId="6B065D51" wp14:editId="59EFA5D6">
            <wp:extent cx="5264150" cy="287528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8F3" w14:textId="77777777" w:rsidR="00572E6B" w:rsidRDefault="00572E6B" w:rsidP="00572E6B">
      <w:r>
        <w:tab/>
      </w:r>
      <w:r>
        <w:rPr>
          <w:rFonts w:hint="eastAsia"/>
        </w:rPr>
        <w:t>左侧展示了当前连接设备的所有应用，分为系统和用户两个类别，提供输入框来搜索查找包名。点击一个包名后可查看对应应用的详细信息，包括包名、版本号、安装路径等。</w:t>
      </w:r>
    </w:p>
    <w:p w14:paraId="582D1B8E" w14:textId="77777777" w:rsidR="00572E6B" w:rsidRDefault="00572E6B" w:rsidP="00572E6B">
      <w:r>
        <w:rPr>
          <w:rFonts w:hint="eastAsia"/>
        </w:rPr>
        <w:t>在详细信息页面提供了清除缓存、提取</w:t>
      </w:r>
      <w:r>
        <w:t>apk</w:t>
      </w:r>
      <w:r>
        <w:rPr>
          <w:rFonts w:hint="eastAsia"/>
        </w:rPr>
        <w:t>两种操作，对于用户应用，可以选择卸载；另外</w:t>
      </w:r>
      <w:r>
        <w:rPr>
          <w:rFonts w:hint="eastAsia"/>
        </w:rPr>
        <w:lastRenderedPageBreak/>
        <w:t>拖动</w:t>
      </w:r>
      <w:r>
        <w:t>apk</w:t>
      </w:r>
      <w:r>
        <w:rPr>
          <w:rFonts w:hint="eastAsia"/>
        </w:rPr>
        <w:t>到页面会直接安装该应用，或者通过选择文件目录的方式来安装。</w:t>
      </w:r>
    </w:p>
    <w:p w14:paraId="55870926" w14:textId="77777777" w:rsidR="00572E6B" w:rsidRDefault="00572E6B" w:rsidP="00572E6B">
      <w:pPr>
        <w:pStyle w:val="2"/>
      </w:pPr>
      <w:bookmarkStart w:id="17" w:name="_Toc153873222"/>
      <w:bookmarkStart w:id="18" w:name="_Toc156314652"/>
      <w:r>
        <w:t xml:space="preserve">3.4 </w:t>
      </w:r>
      <w:r>
        <w:rPr>
          <w:rFonts w:hint="eastAsia"/>
        </w:rPr>
        <w:t>文件管理</w:t>
      </w:r>
      <w:bookmarkEnd w:id="17"/>
      <w:r>
        <w:rPr>
          <w:rFonts w:hint="eastAsia"/>
        </w:rPr>
        <w:t>页面</w:t>
      </w:r>
      <w:bookmarkEnd w:id="18"/>
    </w:p>
    <w:p w14:paraId="3876EC98" w14:textId="45E195ED" w:rsidR="00572E6B" w:rsidRDefault="00A810BF" w:rsidP="00572E6B">
      <w:r>
        <w:rPr>
          <w:noProof/>
        </w:rPr>
        <w:drawing>
          <wp:inline distT="0" distB="0" distL="0" distR="0" wp14:anchorId="6E36DCAA" wp14:editId="5372107E">
            <wp:extent cx="5264150" cy="331406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4B60" w14:textId="77777777" w:rsidR="00572E6B" w:rsidRDefault="00572E6B" w:rsidP="00572E6B">
      <w:pPr>
        <w:ind w:firstLineChars="200" w:firstLine="420"/>
      </w:pPr>
      <w:r>
        <w:rPr>
          <w:rFonts w:hint="eastAsia"/>
        </w:rPr>
        <w:t>文件管理页面以列表形式展示了当前设备的文件系统，并提供了查看</w:t>
      </w:r>
      <w:r>
        <w:t>/</w:t>
      </w:r>
      <w:r>
        <w:rPr>
          <w:rFonts w:hint="eastAsia"/>
        </w:rPr>
        <w:t>上传</w:t>
      </w:r>
      <w:r>
        <w:t>/</w:t>
      </w:r>
      <w:r>
        <w:rPr>
          <w:rFonts w:hint="eastAsia"/>
        </w:rPr>
        <w:t>下载</w:t>
      </w:r>
      <w:r>
        <w:t>/</w:t>
      </w:r>
      <w:r>
        <w:rPr>
          <w:rFonts w:hint="eastAsia"/>
        </w:rPr>
        <w:t>创建文件夹等功能。另外，文件上传功能同时支持选择文件目录与拖拽上传两种方式。</w:t>
      </w:r>
    </w:p>
    <w:p w14:paraId="73DB78A4" w14:textId="77777777" w:rsidR="00572E6B" w:rsidRDefault="00572E6B" w:rsidP="00572E6B"/>
    <w:p w14:paraId="45B01274" w14:textId="77777777" w:rsidR="00572E6B" w:rsidRDefault="00572E6B" w:rsidP="00572E6B">
      <w:pPr>
        <w:widowControl/>
        <w:spacing w:beforeAutospacing="1" w:afterAutospacing="1"/>
        <w:jc w:val="left"/>
        <w:rPr>
          <w:rFonts w:ascii="宋体" w:hAnsi="宋体"/>
          <w:sz w:val="24"/>
          <w:szCs w:val="24"/>
        </w:rPr>
        <w:sectPr w:rsidR="00572E6B" w:rsidSect="00565AE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EC0D51E" w14:textId="77777777" w:rsidR="00572E6B" w:rsidRDefault="00572E6B" w:rsidP="00572E6B">
      <w:pPr>
        <w:pStyle w:val="1"/>
        <w:spacing w:before="100" w:beforeAutospacing="1" w:after="100" w:afterAutospacing="1" w:line="400" w:lineRule="exact"/>
        <w:rPr>
          <w:rFonts w:ascii="华文楷体" w:eastAsia="华文楷体" w:hAnsi="华文楷体"/>
          <w:szCs w:val="32"/>
        </w:rPr>
      </w:pPr>
      <w:bookmarkStart w:id="19" w:name="_Toc153873223"/>
      <w:bookmarkStart w:id="20" w:name="_Toc156314653"/>
      <w:r>
        <w:rPr>
          <w:rFonts w:ascii="华文楷体" w:eastAsia="华文楷体" w:hAnsi="华文楷体" w:hint="eastAsia"/>
          <w:szCs w:val="32"/>
        </w:rPr>
        <w:lastRenderedPageBreak/>
        <w:t xml:space="preserve">4. </w:t>
      </w:r>
      <w:r>
        <w:rPr>
          <w:rFonts w:ascii="宋体" w:hAnsi="宋体" w:hint="eastAsia"/>
          <w:szCs w:val="32"/>
        </w:rPr>
        <w:t>注意事项</w:t>
      </w:r>
      <w:bookmarkEnd w:id="19"/>
      <w:bookmarkEnd w:id="20"/>
    </w:p>
    <w:p w14:paraId="16BCA5BC" w14:textId="77777777" w:rsidR="00572E6B" w:rsidRDefault="00572E6B" w:rsidP="00572E6B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）目前测试过支持投屏功能的</w:t>
      </w:r>
      <w:r>
        <w:t>Android TV</w:t>
      </w:r>
      <w:r>
        <w:rPr>
          <w:rFonts w:hint="eastAsia"/>
        </w:rPr>
        <w:t>型号有</w:t>
      </w:r>
      <w:r>
        <w:t xml:space="preserve"> GTU3720</w:t>
      </w:r>
      <w:r>
        <w:rPr>
          <w:rFonts w:hint="eastAsia"/>
        </w:rPr>
        <w:t>、</w:t>
      </w:r>
      <w:r>
        <w:t>GSU3AA0</w:t>
      </w:r>
      <w:r>
        <w:rPr>
          <w:rFonts w:hint="eastAsia"/>
        </w:rPr>
        <w:t>、</w:t>
      </w:r>
      <w:r>
        <w:t>GIU3B10</w:t>
      </w:r>
      <w:r>
        <w:rPr>
          <w:rFonts w:hint="eastAsia"/>
        </w:rPr>
        <w:t>和大部分安卓手机，未测试型号可能存在无法投屏的问题，遇到相关问题请联系反馈。</w:t>
      </w:r>
      <w:r>
        <w:t>(</w:t>
      </w:r>
      <w:hyperlink r:id="rId14" w:history="1">
        <w:r>
          <w:rPr>
            <w:rStyle w:val="aa"/>
          </w:rPr>
          <w:t>weijia.kang@changhong.com</w:t>
        </w:r>
      </w:hyperlink>
      <w:r>
        <w:t xml:space="preserve"> | </w:t>
      </w:r>
      <w:hyperlink r:id="rId15" w:history="1">
        <w:r>
          <w:rPr>
            <w:rStyle w:val="aa"/>
          </w:rPr>
          <w:t>lin5.yang@changhong.com</w:t>
        </w:r>
      </w:hyperlink>
      <w:r>
        <w:t xml:space="preserve"> )</w:t>
      </w:r>
    </w:p>
    <w:p w14:paraId="5E2EDBDC" w14:textId="77777777" w:rsidR="00572E6B" w:rsidRDefault="00572E6B" w:rsidP="00572E6B">
      <w:r>
        <w:rPr>
          <w:rFonts w:hint="eastAsia"/>
        </w:rPr>
        <w:t>（</w:t>
      </w:r>
      <w:r>
        <w:t>2</w:t>
      </w:r>
      <w:r>
        <w:rPr>
          <w:rFonts w:hint="eastAsia"/>
        </w:rPr>
        <w:t>）如果连接的设备是</w:t>
      </w:r>
      <w:r>
        <w:t>user</w:t>
      </w:r>
      <w:r>
        <w:rPr>
          <w:rFonts w:hint="eastAsia"/>
        </w:rPr>
        <w:t>版本，则无法访问</w:t>
      </w:r>
      <w:r>
        <w:t xml:space="preserve"> /data</w:t>
      </w:r>
      <w:r>
        <w:rPr>
          <w:rFonts w:hint="eastAsia"/>
        </w:rPr>
        <w:t>目录，以及部分系统属性无法获取，连接的如果是</w:t>
      </w:r>
      <w:r>
        <w:t>user_debug</w:t>
      </w:r>
      <w:r>
        <w:rPr>
          <w:rFonts w:hint="eastAsia"/>
        </w:rPr>
        <w:t>版本，首次进入应用时，会自动进行</w:t>
      </w:r>
      <w:r>
        <w:t>root</w:t>
      </w:r>
      <w:r>
        <w:rPr>
          <w:rFonts w:hint="eastAsia"/>
        </w:rPr>
        <w:t>操作</w:t>
      </w:r>
      <w:r>
        <w:t>, root</w:t>
      </w:r>
      <w:r>
        <w:rPr>
          <w:rFonts w:hint="eastAsia"/>
        </w:rPr>
        <w:t>完成后如果未连接设备请手动点击刷新。</w:t>
      </w:r>
    </w:p>
    <w:p w14:paraId="46B57A76" w14:textId="77777777" w:rsidR="00572E6B" w:rsidRDefault="00572E6B" w:rsidP="00572E6B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（3）</w:t>
      </w:r>
      <w:r>
        <w:rPr>
          <w:rFonts w:ascii="宋体" w:hAnsi="宋体" w:hint="eastAsia"/>
          <w:szCs w:val="21"/>
        </w:rPr>
        <w:t>录屏的视频前面出现黑屏的原因是因为屏幕当前没有操作，是正常现象。</w:t>
      </w:r>
    </w:p>
    <w:p w14:paraId="3B27DE2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3825D7B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3B48ECF5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77B75276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EE36271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4446059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E30DAE6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34A759B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1A8EA329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6D162C4A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6AE0F45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5E8C6B42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BFBAEB9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116AD0B1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49D4D5D7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051C7426" w14:textId="77777777" w:rsidR="00572E6B" w:rsidRDefault="00572E6B" w:rsidP="00572E6B">
      <w:pPr>
        <w:rPr>
          <w:rFonts w:ascii="宋体" w:hAnsi="宋体" w:hint="eastAsia"/>
          <w:sz w:val="24"/>
          <w:szCs w:val="24"/>
        </w:rPr>
      </w:pPr>
    </w:p>
    <w:p w14:paraId="2FA07D85" w14:textId="77777777" w:rsidR="00914399" w:rsidRPr="00E62980" w:rsidRDefault="00914399" w:rsidP="00572E6B">
      <w:pPr>
        <w:rPr>
          <w:rFonts w:hint="eastAsia"/>
        </w:rPr>
      </w:pPr>
    </w:p>
    <w:sectPr w:rsidR="00914399" w:rsidRPr="00E62980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B149" w14:textId="77777777" w:rsidR="00565AE3" w:rsidRDefault="00565AE3">
      <w:r>
        <w:separator/>
      </w:r>
    </w:p>
  </w:endnote>
  <w:endnote w:type="continuationSeparator" w:id="0">
    <w:p w14:paraId="623828E7" w14:textId="77777777" w:rsidR="00565AE3" w:rsidRDefault="0056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E0F38" w14:textId="77777777" w:rsidR="00914399" w:rsidRDefault="00914399">
    <w:pPr>
      <w:pStyle w:val="a5"/>
      <w:jc w:val="center"/>
    </w:pPr>
    <w:r>
      <w:rPr>
        <w:rStyle w:val="fontstyle01"/>
        <w:rFonts w:hint="default"/>
      </w:rPr>
      <w:t>本文档版权归四川长虹网络科技有限责任公司 仅供内部使用 未经授权 严禁外传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3253" w14:textId="77777777" w:rsidR="00565AE3" w:rsidRDefault="00565AE3">
      <w:r>
        <w:separator/>
      </w:r>
    </w:p>
  </w:footnote>
  <w:footnote w:type="continuationSeparator" w:id="0">
    <w:p w14:paraId="28290554" w14:textId="77777777" w:rsidR="00565AE3" w:rsidRDefault="00565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FB6E" w14:textId="5327AA3C" w:rsidR="00914399" w:rsidRDefault="00A810BF">
    <w:pPr>
      <w:pStyle w:val="a7"/>
      <w:jc w:val="left"/>
      <w:rPr>
        <w:rFonts w:ascii="楷体" w:eastAsia="楷体" w:hAnsi="楷体" w:hint="eastAsia"/>
        <w:b/>
        <w:sz w:val="21"/>
        <w:szCs w:val="21"/>
      </w:rPr>
    </w:pPr>
    <w:r>
      <w:rPr>
        <w:rFonts w:ascii="楷体" w:eastAsia="楷体" w:hAnsi="楷体"/>
        <w:b/>
        <w:noProof/>
        <w:sz w:val="21"/>
        <w:szCs w:val="21"/>
        <w:lang w:val="en-US" w:eastAsia="zh-CN"/>
      </w:rPr>
      <w:drawing>
        <wp:inline distT="0" distB="0" distL="0" distR="0" wp14:anchorId="378D956A" wp14:editId="0F83ECFF">
          <wp:extent cx="1654175" cy="29083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417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14399">
      <w:rPr>
        <w:rFonts w:ascii="楷体" w:eastAsia="楷体" w:hAnsi="楷体"/>
        <w:b/>
        <w:sz w:val="21"/>
        <w:szCs w:val="21"/>
        <w:lang w:val="zh-CN"/>
      </w:rPr>
      <w:t xml:space="preserve">                                   </w:t>
    </w:r>
    <w:r w:rsidR="00096944">
      <w:rPr>
        <w:rFonts w:ascii="楷体" w:eastAsia="楷体" w:hAnsi="楷体" w:hint="eastAsia"/>
        <w:b/>
        <w:sz w:val="21"/>
        <w:szCs w:val="21"/>
        <w:lang w:val="zh-CN"/>
      </w:rPr>
      <w:t>ADB</w:t>
    </w:r>
    <w:r w:rsidR="00E62980">
      <w:rPr>
        <w:rFonts w:ascii="楷体" w:eastAsia="楷体" w:hAnsi="楷体" w:hint="eastAsia"/>
        <w:b/>
        <w:sz w:val="21"/>
        <w:szCs w:val="21"/>
        <w:lang w:val="zh-CN"/>
      </w:rPr>
      <w:t>_</w:t>
    </w:r>
    <w:r w:rsidR="00E62980">
      <w:rPr>
        <w:rFonts w:ascii="楷体" w:eastAsia="楷体" w:hAnsi="楷体"/>
        <w:b/>
        <w:sz w:val="21"/>
        <w:szCs w:val="21"/>
        <w:lang w:val="zh-CN"/>
      </w:rPr>
      <w:t>Box</w:t>
    </w:r>
    <w:r w:rsidR="00096944">
      <w:rPr>
        <w:rFonts w:ascii="楷体" w:eastAsia="楷体" w:hAnsi="楷体" w:hint="eastAsia"/>
        <w:b/>
        <w:sz w:val="21"/>
        <w:szCs w:val="21"/>
        <w:lang w:val="zh-CN"/>
      </w:rPr>
      <w:t>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72B83"/>
    <w:multiLevelType w:val="hybridMultilevel"/>
    <w:tmpl w:val="00A2BC02"/>
    <w:lvl w:ilvl="0" w:tplc="E78209F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A60828"/>
    <w:multiLevelType w:val="hybridMultilevel"/>
    <w:tmpl w:val="B210B820"/>
    <w:lvl w:ilvl="0" w:tplc="9B7A0F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B36069A"/>
    <w:multiLevelType w:val="hybridMultilevel"/>
    <w:tmpl w:val="DD185DD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013868946">
    <w:abstractNumId w:val="0"/>
  </w:num>
  <w:num w:numId="2" w16cid:durableId="600996074">
    <w:abstractNumId w:val="1"/>
  </w:num>
  <w:num w:numId="3" w16cid:durableId="2044405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8A"/>
    <w:rsid w:val="00001B17"/>
    <w:rsid w:val="000030E1"/>
    <w:rsid w:val="000063A9"/>
    <w:rsid w:val="0000686A"/>
    <w:rsid w:val="00006D64"/>
    <w:rsid w:val="000074B9"/>
    <w:rsid w:val="00010136"/>
    <w:rsid w:val="00010399"/>
    <w:rsid w:val="000107B0"/>
    <w:rsid w:val="00014101"/>
    <w:rsid w:val="00014F37"/>
    <w:rsid w:val="000151B3"/>
    <w:rsid w:val="000151CF"/>
    <w:rsid w:val="00015A6B"/>
    <w:rsid w:val="000165CD"/>
    <w:rsid w:val="000200AE"/>
    <w:rsid w:val="00020A7B"/>
    <w:rsid w:val="00020FC5"/>
    <w:rsid w:val="00021046"/>
    <w:rsid w:val="00021752"/>
    <w:rsid w:val="00021A43"/>
    <w:rsid w:val="00023B96"/>
    <w:rsid w:val="00023D33"/>
    <w:rsid w:val="00025339"/>
    <w:rsid w:val="000254A9"/>
    <w:rsid w:val="000268E2"/>
    <w:rsid w:val="00026D55"/>
    <w:rsid w:val="00030C4E"/>
    <w:rsid w:val="000310D0"/>
    <w:rsid w:val="00031578"/>
    <w:rsid w:val="0003159E"/>
    <w:rsid w:val="00031D50"/>
    <w:rsid w:val="00032486"/>
    <w:rsid w:val="00033104"/>
    <w:rsid w:val="00033480"/>
    <w:rsid w:val="000341D4"/>
    <w:rsid w:val="00034B27"/>
    <w:rsid w:val="00035918"/>
    <w:rsid w:val="00037D29"/>
    <w:rsid w:val="000404FC"/>
    <w:rsid w:val="000411BE"/>
    <w:rsid w:val="000435A6"/>
    <w:rsid w:val="00045A15"/>
    <w:rsid w:val="00045E4F"/>
    <w:rsid w:val="00046553"/>
    <w:rsid w:val="00051DD4"/>
    <w:rsid w:val="000544C1"/>
    <w:rsid w:val="00054A9D"/>
    <w:rsid w:val="00054DC2"/>
    <w:rsid w:val="0005553C"/>
    <w:rsid w:val="000555A5"/>
    <w:rsid w:val="0005663A"/>
    <w:rsid w:val="00056CB0"/>
    <w:rsid w:val="000577A3"/>
    <w:rsid w:val="00057EFB"/>
    <w:rsid w:val="000602E2"/>
    <w:rsid w:val="0006347E"/>
    <w:rsid w:val="00063DC4"/>
    <w:rsid w:val="0006586C"/>
    <w:rsid w:val="00066B3A"/>
    <w:rsid w:val="00067218"/>
    <w:rsid w:val="000700AB"/>
    <w:rsid w:val="00070117"/>
    <w:rsid w:val="00070EF9"/>
    <w:rsid w:val="0007135A"/>
    <w:rsid w:val="00071FE7"/>
    <w:rsid w:val="00072FDE"/>
    <w:rsid w:val="0007338D"/>
    <w:rsid w:val="00073BC5"/>
    <w:rsid w:val="000747CD"/>
    <w:rsid w:val="00074BAA"/>
    <w:rsid w:val="000768FA"/>
    <w:rsid w:val="0007692A"/>
    <w:rsid w:val="00076BD6"/>
    <w:rsid w:val="0007725C"/>
    <w:rsid w:val="0007734F"/>
    <w:rsid w:val="0008191D"/>
    <w:rsid w:val="00081E81"/>
    <w:rsid w:val="00081F26"/>
    <w:rsid w:val="0008346A"/>
    <w:rsid w:val="0008563B"/>
    <w:rsid w:val="00085A30"/>
    <w:rsid w:val="00087C0D"/>
    <w:rsid w:val="00087F08"/>
    <w:rsid w:val="00090BAE"/>
    <w:rsid w:val="000915C6"/>
    <w:rsid w:val="00091B6A"/>
    <w:rsid w:val="00096944"/>
    <w:rsid w:val="00096E97"/>
    <w:rsid w:val="000970B7"/>
    <w:rsid w:val="0009750B"/>
    <w:rsid w:val="000A0905"/>
    <w:rsid w:val="000A0D23"/>
    <w:rsid w:val="000A13C4"/>
    <w:rsid w:val="000A300E"/>
    <w:rsid w:val="000A3DF9"/>
    <w:rsid w:val="000A3FE4"/>
    <w:rsid w:val="000A4A08"/>
    <w:rsid w:val="000A4CA8"/>
    <w:rsid w:val="000A4DB2"/>
    <w:rsid w:val="000A4ED4"/>
    <w:rsid w:val="000A5303"/>
    <w:rsid w:val="000A5695"/>
    <w:rsid w:val="000A5CF8"/>
    <w:rsid w:val="000A6C16"/>
    <w:rsid w:val="000A7238"/>
    <w:rsid w:val="000B0E82"/>
    <w:rsid w:val="000B22B0"/>
    <w:rsid w:val="000B2342"/>
    <w:rsid w:val="000B2997"/>
    <w:rsid w:val="000B4A4D"/>
    <w:rsid w:val="000B5943"/>
    <w:rsid w:val="000B62A4"/>
    <w:rsid w:val="000B6C89"/>
    <w:rsid w:val="000B6DC4"/>
    <w:rsid w:val="000C148E"/>
    <w:rsid w:val="000C1CDB"/>
    <w:rsid w:val="000C2A1A"/>
    <w:rsid w:val="000C38C0"/>
    <w:rsid w:val="000C4A9D"/>
    <w:rsid w:val="000C6390"/>
    <w:rsid w:val="000C6EF8"/>
    <w:rsid w:val="000D1D4C"/>
    <w:rsid w:val="000D1E72"/>
    <w:rsid w:val="000D3C38"/>
    <w:rsid w:val="000D647D"/>
    <w:rsid w:val="000D6D31"/>
    <w:rsid w:val="000D792D"/>
    <w:rsid w:val="000E00B4"/>
    <w:rsid w:val="000E04AB"/>
    <w:rsid w:val="000E0857"/>
    <w:rsid w:val="000E0C74"/>
    <w:rsid w:val="000E16DB"/>
    <w:rsid w:val="000E17EA"/>
    <w:rsid w:val="000E1E1B"/>
    <w:rsid w:val="000E206F"/>
    <w:rsid w:val="000E20DE"/>
    <w:rsid w:val="000E23EE"/>
    <w:rsid w:val="000E2FF2"/>
    <w:rsid w:val="000E3A23"/>
    <w:rsid w:val="000E3DD0"/>
    <w:rsid w:val="000E442E"/>
    <w:rsid w:val="000E46CD"/>
    <w:rsid w:val="000E5636"/>
    <w:rsid w:val="000E5A8F"/>
    <w:rsid w:val="000E6717"/>
    <w:rsid w:val="000E72EA"/>
    <w:rsid w:val="000E7811"/>
    <w:rsid w:val="000F01A2"/>
    <w:rsid w:val="000F12E1"/>
    <w:rsid w:val="000F17AE"/>
    <w:rsid w:val="000F254D"/>
    <w:rsid w:val="000F3A52"/>
    <w:rsid w:val="000F3E68"/>
    <w:rsid w:val="000F51AE"/>
    <w:rsid w:val="000F604A"/>
    <w:rsid w:val="000F6EDA"/>
    <w:rsid w:val="000F75D6"/>
    <w:rsid w:val="0010149C"/>
    <w:rsid w:val="00103FD1"/>
    <w:rsid w:val="00104416"/>
    <w:rsid w:val="00104E29"/>
    <w:rsid w:val="00105125"/>
    <w:rsid w:val="00105F4E"/>
    <w:rsid w:val="00110558"/>
    <w:rsid w:val="00111335"/>
    <w:rsid w:val="001117CD"/>
    <w:rsid w:val="00112D72"/>
    <w:rsid w:val="00112E87"/>
    <w:rsid w:val="00114364"/>
    <w:rsid w:val="001143B1"/>
    <w:rsid w:val="00115A7F"/>
    <w:rsid w:val="00116DA9"/>
    <w:rsid w:val="00116E92"/>
    <w:rsid w:val="0011729F"/>
    <w:rsid w:val="001200EF"/>
    <w:rsid w:val="0012123A"/>
    <w:rsid w:val="00121D77"/>
    <w:rsid w:val="001221F3"/>
    <w:rsid w:val="00122E2C"/>
    <w:rsid w:val="001230BF"/>
    <w:rsid w:val="001237B8"/>
    <w:rsid w:val="001246B4"/>
    <w:rsid w:val="001247F5"/>
    <w:rsid w:val="00124DA8"/>
    <w:rsid w:val="00125206"/>
    <w:rsid w:val="00125660"/>
    <w:rsid w:val="0012665E"/>
    <w:rsid w:val="00127448"/>
    <w:rsid w:val="00131807"/>
    <w:rsid w:val="00132ABC"/>
    <w:rsid w:val="00133B9D"/>
    <w:rsid w:val="001342E7"/>
    <w:rsid w:val="001349FE"/>
    <w:rsid w:val="00134CC9"/>
    <w:rsid w:val="00135087"/>
    <w:rsid w:val="00140E21"/>
    <w:rsid w:val="001419A4"/>
    <w:rsid w:val="00142AB8"/>
    <w:rsid w:val="001432B5"/>
    <w:rsid w:val="00144244"/>
    <w:rsid w:val="001444B3"/>
    <w:rsid w:val="00144DEA"/>
    <w:rsid w:val="00144F02"/>
    <w:rsid w:val="00145949"/>
    <w:rsid w:val="001466D1"/>
    <w:rsid w:val="0014685C"/>
    <w:rsid w:val="0014744F"/>
    <w:rsid w:val="00147C16"/>
    <w:rsid w:val="001500D8"/>
    <w:rsid w:val="00151CD4"/>
    <w:rsid w:val="0015346B"/>
    <w:rsid w:val="0015357E"/>
    <w:rsid w:val="0015358A"/>
    <w:rsid w:val="00153679"/>
    <w:rsid w:val="001536B4"/>
    <w:rsid w:val="001537E7"/>
    <w:rsid w:val="00154D1E"/>
    <w:rsid w:val="001551A8"/>
    <w:rsid w:val="0015569E"/>
    <w:rsid w:val="0015613D"/>
    <w:rsid w:val="00156DFE"/>
    <w:rsid w:val="00156F47"/>
    <w:rsid w:val="00156F5B"/>
    <w:rsid w:val="0015745B"/>
    <w:rsid w:val="00160664"/>
    <w:rsid w:val="00160A18"/>
    <w:rsid w:val="00162109"/>
    <w:rsid w:val="001624C9"/>
    <w:rsid w:val="0016331D"/>
    <w:rsid w:val="001638D4"/>
    <w:rsid w:val="00163A66"/>
    <w:rsid w:val="0016423A"/>
    <w:rsid w:val="00164802"/>
    <w:rsid w:val="0016520F"/>
    <w:rsid w:val="00165C84"/>
    <w:rsid w:val="00166FD1"/>
    <w:rsid w:val="001677A0"/>
    <w:rsid w:val="001709A0"/>
    <w:rsid w:val="00171676"/>
    <w:rsid w:val="00172DCD"/>
    <w:rsid w:val="00174A73"/>
    <w:rsid w:val="00174FBA"/>
    <w:rsid w:val="00175871"/>
    <w:rsid w:val="00176C37"/>
    <w:rsid w:val="00180006"/>
    <w:rsid w:val="00182295"/>
    <w:rsid w:val="001849E9"/>
    <w:rsid w:val="0018514E"/>
    <w:rsid w:val="00186C6B"/>
    <w:rsid w:val="001874EF"/>
    <w:rsid w:val="00187B13"/>
    <w:rsid w:val="001907D7"/>
    <w:rsid w:val="00190C93"/>
    <w:rsid w:val="00191FEB"/>
    <w:rsid w:val="00192378"/>
    <w:rsid w:val="00192D6B"/>
    <w:rsid w:val="0019436C"/>
    <w:rsid w:val="00194454"/>
    <w:rsid w:val="00194D67"/>
    <w:rsid w:val="001954CE"/>
    <w:rsid w:val="00195900"/>
    <w:rsid w:val="00197A21"/>
    <w:rsid w:val="00197B9D"/>
    <w:rsid w:val="001A01B0"/>
    <w:rsid w:val="001A0A55"/>
    <w:rsid w:val="001A0D3F"/>
    <w:rsid w:val="001A2BF6"/>
    <w:rsid w:val="001A2FC0"/>
    <w:rsid w:val="001A39A4"/>
    <w:rsid w:val="001A40EF"/>
    <w:rsid w:val="001A5119"/>
    <w:rsid w:val="001A5BC2"/>
    <w:rsid w:val="001A5DBE"/>
    <w:rsid w:val="001A6F75"/>
    <w:rsid w:val="001A701D"/>
    <w:rsid w:val="001A74FB"/>
    <w:rsid w:val="001A7B68"/>
    <w:rsid w:val="001A7C54"/>
    <w:rsid w:val="001B206A"/>
    <w:rsid w:val="001B27C0"/>
    <w:rsid w:val="001B2C26"/>
    <w:rsid w:val="001B3401"/>
    <w:rsid w:val="001B497D"/>
    <w:rsid w:val="001B6CDC"/>
    <w:rsid w:val="001C46C4"/>
    <w:rsid w:val="001C7EB4"/>
    <w:rsid w:val="001D032E"/>
    <w:rsid w:val="001D09FE"/>
    <w:rsid w:val="001D1456"/>
    <w:rsid w:val="001D271E"/>
    <w:rsid w:val="001D2934"/>
    <w:rsid w:val="001D3CF8"/>
    <w:rsid w:val="001D5A89"/>
    <w:rsid w:val="001D6136"/>
    <w:rsid w:val="001D67DF"/>
    <w:rsid w:val="001D7343"/>
    <w:rsid w:val="001D7386"/>
    <w:rsid w:val="001D73B5"/>
    <w:rsid w:val="001E0124"/>
    <w:rsid w:val="001E05AA"/>
    <w:rsid w:val="001E0F9E"/>
    <w:rsid w:val="001E1F19"/>
    <w:rsid w:val="001E2BD6"/>
    <w:rsid w:val="001E322C"/>
    <w:rsid w:val="001E35E9"/>
    <w:rsid w:val="001E3E6D"/>
    <w:rsid w:val="001E4125"/>
    <w:rsid w:val="001E6319"/>
    <w:rsid w:val="001E70F1"/>
    <w:rsid w:val="001E71E7"/>
    <w:rsid w:val="001E7603"/>
    <w:rsid w:val="001E76FE"/>
    <w:rsid w:val="001F0180"/>
    <w:rsid w:val="001F0C15"/>
    <w:rsid w:val="001F1626"/>
    <w:rsid w:val="001F188A"/>
    <w:rsid w:val="001F4712"/>
    <w:rsid w:val="001F5334"/>
    <w:rsid w:val="001F5571"/>
    <w:rsid w:val="002001EF"/>
    <w:rsid w:val="002014C3"/>
    <w:rsid w:val="002035EF"/>
    <w:rsid w:val="0020371E"/>
    <w:rsid w:val="00204620"/>
    <w:rsid w:val="00204EB4"/>
    <w:rsid w:val="00206C11"/>
    <w:rsid w:val="00207C85"/>
    <w:rsid w:val="00207FF5"/>
    <w:rsid w:val="00210052"/>
    <w:rsid w:val="00210233"/>
    <w:rsid w:val="00210397"/>
    <w:rsid w:val="002105D8"/>
    <w:rsid w:val="00212039"/>
    <w:rsid w:val="002130A5"/>
    <w:rsid w:val="00215889"/>
    <w:rsid w:val="00216567"/>
    <w:rsid w:val="00216C47"/>
    <w:rsid w:val="0022036A"/>
    <w:rsid w:val="00221FF6"/>
    <w:rsid w:val="00222235"/>
    <w:rsid w:val="00223353"/>
    <w:rsid w:val="0022504E"/>
    <w:rsid w:val="002259A5"/>
    <w:rsid w:val="00226A0B"/>
    <w:rsid w:val="00226DCB"/>
    <w:rsid w:val="0023492E"/>
    <w:rsid w:val="00235DF2"/>
    <w:rsid w:val="00237F49"/>
    <w:rsid w:val="0024123F"/>
    <w:rsid w:val="0024128F"/>
    <w:rsid w:val="00241C42"/>
    <w:rsid w:val="0024216A"/>
    <w:rsid w:val="00242335"/>
    <w:rsid w:val="002427B7"/>
    <w:rsid w:val="00242894"/>
    <w:rsid w:val="00242D91"/>
    <w:rsid w:val="00242FCD"/>
    <w:rsid w:val="0024383A"/>
    <w:rsid w:val="00244265"/>
    <w:rsid w:val="00244DFC"/>
    <w:rsid w:val="00246179"/>
    <w:rsid w:val="00246333"/>
    <w:rsid w:val="00246693"/>
    <w:rsid w:val="00246984"/>
    <w:rsid w:val="002471FD"/>
    <w:rsid w:val="002502EE"/>
    <w:rsid w:val="00251771"/>
    <w:rsid w:val="00251F27"/>
    <w:rsid w:val="002521C5"/>
    <w:rsid w:val="002527B9"/>
    <w:rsid w:val="00252A96"/>
    <w:rsid w:val="002531FD"/>
    <w:rsid w:val="002543D3"/>
    <w:rsid w:val="002547E9"/>
    <w:rsid w:val="002550AF"/>
    <w:rsid w:val="00255D69"/>
    <w:rsid w:val="00256907"/>
    <w:rsid w:val="002602FF"/>
    <w:rsid w:val="00261160"/>
    <w:rsid w:val="00261876"/>
    <w:rsid w:val="00264211"/>
    <w:rsid w:val="00264BDF"/>
    <w:rsid w:val="0026504C"/>
    <w:rsid w:val="00265489"/>
    <w:rsid w:val="00265A37"/>
    <w:rsid w:val="002668B8"/>
    <w:rsid w:val="002679BF"/>
    <w:rsid w:val="002679EB"/>
    <w:rsid w:val="00270B37"/>
    <w:rsid w:val="00270C2E"/>
    <w:rsid w:val="00270C7B"/>
    <w:rsid w:val="00271BD8"/>
    <w:rsid w:val="00271DA1"/>
    <w:rsid w:val="00273553"/>
    <w:rsid w:val="0027394E"/>
    <w:rsid w:val="00273CA6"/>
    <w:rsid w:val="00273F8C"/>
    <w:rsid w:val="0027530E"/>
    <w:rsid w:val="0027606E"/>
    <w:rsid w:val="00276A2D"/>
    <w:rsid w:val="00276BBB"/>
    <w:rsid w:val="002771FD"/>
    <w:rsid w:val="002773E2"/>
    <w:rsid w:val="0028028C"/>
    <w:rsid w:val="00280EAE"/>
    <w:rsid w:val="00281AD3"/>
    <w:rsid w:val="00283121"/>
    <w:rsid w:val="00283A24"/>
    <w:rsid w:val="002852C8"/>
    <w:rsid w:val="00286085"/>
    <w:rsid w:val="00286819"/>
    <w:rsid w:val="00287A1E"/>
    <w:rsid w:val="00290B41"/>
    <w:rsid w:val="00290BE9"/>
    <w:rsid w:val="00292654"/>
    <w:rsid w:val="002933C6"/>
    <w:rsid w:val="002936A2"/>
    <w:rsid w:val="002949CE"/>
    <w:rsid w:val="00296FCA"/>
    <w:rsid w:val="00297D24"/>
    <w:rsid w:val="002A0528"/>
    <w:rsid w:val="002A06CA"/>
    <w:rsid w:val="002A0F9C"/>
    <w:rsid w:val="002A157A"/>
    <w:rsid w:val="002A26EE"/>
    <w:rsid w:val="002A293F"/>
    <w:rsid w:val="002A2E53"/>
    <w:rsid w:val="002A39DD"/>
    <w:rsid w:val="002A4300"/>
    <w:rsid w:val="002A4AE4"/>
    <w:rsid w:val="002A721C"/>
    <w:rsid w:val="002A7A82"/>
    <w:rsid w:val="002B02D1"/>
    <w:rsid w:val="002B0503"/>
    <w:rsid w:val="002B0CD5"/>
    <w:rsid w:val="002B5680"/>
    <w:rsid w:val="002B5807"/>
    <w:rsid w:val="002B5C8C"/>
    <w:rsid w:val="002B6C29"/>
    <w:rsid w:val="002B779A"/>
    <w:rsid w:val="002B7A6B"/>
    <w:rsid w:val="002B7DBC"/>
    <w:rsid w:val="002C0A42"/>
    <w:rsid w:val="002C133E"/>
    <w:rsid w:val="002C1552"/>
    <w:rsid w:val="002C3A19"/>
    <w:rsid w:val="002C3C21"/>
    <w:rsid w:val="002C54C1"/>
    <w:rsid w:val="002D0DCF"/>
    <w:rsid w:val="002D3137"/>
    <w:rsid w:val="002D4E76"/>
    <w:rsid w:val="002D6A4F"/>
    <w:rsid w:val="002E00ED"/>
    <w:rsid w:val="002E0501"/>
    <w:rsid w:val="002E5403"/>
    <w:rsid w:val="002E6A33"/>
    <w:rsid w:val="002E7343"/>
    <w:rsid w:val="002F06A0"/>
    <w:rsid w:val="002F0BB7"/>
    <w:rsid w:val="002F101F"/>
    <w:rsid w:val="002F1802"/>
    <w:rsid w:val="002F287D"/>
    <w:rsid w:val="002F4A7B"/>
    <w:rsid w:val="002F5B0E"/>
    <w:rsid w:val="002F5E1E"/>
    <w:rsid w:val="002F6283"/>
    <w:rsid w:val="002F6E0D"/>
    <w:rsid w:val="002F7403"/>
    <w:rsid w:val="003010D5"/>
    <w:rsid w:val="00302C28"/>
    <w:rsid w:val="00303A26"/>
    <w:rsid w:val="0030408D"/>
    <w:rsid w:val="00304274"/>
    <w:rsid w:val="00306BE3"/>
    <w:rsid w:val="00306F6B"/>
    <w:rsid w:val="00310C22"/>
    <w:rsid w:val="0031145C"/>
    <w:rsid w:val="00312C79"/>
    <w:rsid w:val="00315052"/>
    <w:rsid w:val="003158AE"/>
    <w:rsid w:val="00315C3A"/>
    <w:rsid w:val="0031742A"/>
    <w:rsid w:val="00320C62"/>
    <w:rsid w:val="00324434"/>
    <w:rsid w:val="0032461D"/>
    <w:rsid w:val="00325CBB"/>
    <w:rsid w:val="00325E57"/>
    <w:rsid w:val="00326341"/>
    <w:rsid w:val="00327622"/>
    <w:rsid w:val="00327F06"/>
    <w:rsid w:val="00330045"/>
    <w:rsid w:val="00330279"/>
    <w:rsid w:val="003302A5"/>
    <w:rsid w:val="0033122C"/>
    <w:rsid w:val="0033330D"/>
    <w:rsid w:val="00334C79"/>
    <w:rsid w:val="00334EC9"/>
    <w:rsid w:val="00336FC3"/>
    <w:rsid w:val="003379DF"/>
    <w:rsid w:val="00337C70"/>
    <w:rsid w:val="00340BC2"/>
    <w:rsid w:val="00342555"/>
    <w:rsid w:val="00343398"/>
    <w:rsid w:val="0034499E"/>
    <w:rsid w:val="003459C0"/>
    <w:rsid w:val="00345BF0"/>
    <w:rsid w:val="00345F2D"/>
    <w:rsid w:val="003471EF"/>
    <w:rsid w:val="00352946"/>
    <w:rsid w:val="00352ADC"/>
    <w:rsid w:val="00352BE5"/>
    <w:rsid w:val="00352FB5"/>
    <w:rsid w:val="00353FC0"/>
    <w:rsid w:val="00354748"/>
    <w:rsid w:val="00354C64"/>
    <w:rsid w:val="00355AF3"/>
    <w:rsid w:val="0036036C"/>
    <w:rsid w:val="00362CCF"/>
    <w:rsid w:val="003631B0"/>
    <w:rsid w:val="0036363B"/>
    <w:rsid w:val="00364C83"/>
    <w:rsid w:val="0036511A"/>
    <w:rsid w:val="003660CA"/>
    <w:rsid w:val="0036724C"/>
    <w:rsid w:val="00367566"/>
    <w:rsid w:val="00370230"/>
    <w:rsid w:val="003710E9"/>
    <w:rsid w:val="00371167"/>
    <w:rsid w:val="00372D39"/>
    <w:rsid w:val="00372F16"/>
    <w:rsid w:val="00372F6D"/>
    <w:rsid w:val="00375B2B"/>
    <w:rsid w:val="00376719"/>
    <w:rsid w:val="00376A42"/>
    <w:rsid w:val="00380335"/>
    <w:rsid w:val="00380FD9"/>
    <w:rsid w:val="0038209E"/>
    <w:rsid w:val="0038283B"/>
    <w:rsid w:val="003834DB"/>
    <w:rsid w:val="0038495C"/>
    <w:rsid w:val="0038518A"/>
    <w:rsid w:val="0038626C"/>
    <w:rsid w:val="00386761"/>
    <w:rsid w:val="00386A1A"/>
    <w:rsid w:val="00386E70"/>
    <w:rsid w:val="003876F9"/>
    <w:rsid w:val="00387875"/>
    <w:rsid w:val="00390447"/>
    <w:rsid w:val="00393599"/>
    <w:rsid w:val="0039546E"/>
    <w:rsid w:val="00396D30"/>
    <w:rsid w:val="00396DA1"/>
    <w:rsid w:val="003A020E"/>
    <w:rsid w:val="003A0669"/>
    <w:rsid w:val="003A13B0"/>
    <w:rsid w:val="003A187F"/>
    <w:rsid w:val="003A2E4F"/>
    <w:rsid w:val="003A316A"/>
    <w:rsid w:val="003A4011"/>
    <w:rsid w:val="003A56E8"/>
    <w:rsid w:val="003A6B47"/>
    <w:rsid w:val="003B1B8D"/>
    <w:rsid w:val="003B24F4"/>
    <w:rsid w:val="003B2BAF"/>
    <w:rsid w:val="003B42FE"/>
    <w:rsid w:val="003B6C3B"/>
    <w:rsid w:val="003B72FD"/>
    <w:rsid w:val="003B7629"/>
    <w:rsid w:val="003B7A1A"/>
    <w:rsid w:val="003B7BE8"/>
    <w:rsid w:val="003C0341"/>
    <w:rsid w:val="003C0B3B"/>
    <w:rsid w:val="003C0CFA"/>
    <w:rsid w:val="003C1F89"/>
    <w:rsid w:val="003C2ECD"/>
    <w:rsid w:val="003C39E9"/>
    <w:rsid w:val="003C442B"/>
    <w:rsid w:val="003C4C88"/>
    <w:rsid w:val="003C5946"/>
    <w:rsid w:val="003C5F91"/>
    <w:rsid w:val="003C6451"/>
    <w:rsid w:val="003C6BF2"/>
    <w:rsid w:val="003C6DB7"/>
    <w:rsid w:val="003C6EAF"/>
    <w:rsid w:val="003D1951"/>
    <w:rsid w:val="003D21EE"/>
    <w:rsid w:val="003D2A24"/>
    <w:rsid w:val="003D2CE9"/>
    <w:rsid w:val="003D2D18"/>
    <w:rsid w:val="003D39A2"/>
    <w:rsid w:val="003D3BDB"/>
    <w:rsid w:val="003D3C76"/>
    <w:rsid w:val="003D5940"/>
    <w:rsid w:val="003D636D"/>
    <w:rsid w:val="003D6BD7"/>
    <w:rsid w:val="003D6EC4"/>
    <w:rsid w:val="003D7364"/>
    <w:rsid w:val="003D745F"/>
    <w:rsid w:val="003D7588"/>
    <w:rsid w:val="003E1450"/>
    <w:rsid w:val="003E2238"/>
    <w:rsid w:val="003E3A3A"/>
    <w:rsid w:val="003E3C19"/>
    <w:rsid w:val="003E44E0"/>
    <w:rsid w:val="003E460C"/>
    <w:rsid w:val="003E4B61"/>
    <w:rsid w:val="003E5BD0"/>
    <w:rsid w:val="003E6868"/>
    <w:rsid w:val="003E6CB2"/>
    <w:rsid w:val="003E77EF"/>
    <w:rsid w:val="003E7E2F"/>
    <w:rsid w:val="003F1305"/>
    <w:rsid w:val="003F2D1A"/>
    <w:rsid w:val="003F3C08"/>
    <w:rsid w:val="003F40E6"/>
    <w:rsid w:val="003F4379"/>
    <w:rsid w:val="003F47DF"/>
    <w:rsid w:val="003F51F3"/>
    <w:rsid w:val="003F7CAC"/>
    <w:rsid w:val="00400D02"/>
    <w:rsid w:val="0040346E"/>
    <w:rsid w:val="004056FB"/>
    <w:rsid w:val="00410C4D"/>
    <w:rsid w:val="00411897"/>
    <w:rsid w:val="00412AFD"/>
    <w:rsid w:val="00412DCA"/>
    <w:rsid w:val="004133C6"/>
    <w:rsid w:val="00413A05"/>
    <w:rsid w:val="0041424B"/>
    <w:rsid w:val="00414B6C"/>
    <w:rsid w:val="00414B80"/>
    <w:rsid w:val="00415BEF"/>
    <w:rsid w:val="0041612B"/>
    <w:rsid w:val="00416161"/>
    <w:rsid w:val="00416AE6"/>
    <w:rsid w:val="00416AED"/>
    <w:rsid w:val="00417218"/>
    <w:rsid w:val="0041730C"/>
    <w:rsid w:val="0041794D"/>
    <w:rsid w:val="004200F8"/>
    <w:rsid w:val="00421CCB"/>
    <w:rsid w:val="00421E07"/>
    <w:rsid w:val="00421FEE"/>
    <w:rsid w:val="004221AA"/>
    <w:rsid w:val="00422201"/>
    <w:rsid w:val="0042232C"/>
    <w:rsid w:val="00422336"/>
    <w:rsid w:val="00422CEA"/>
    <w:rsid w:val="00423B08"/>
    <w:rsid w:val="00423EA3"/>
    <w:rsid w:val="004243DF"/>
    <w:rsid w:val="004251AD"/>
    <w:rsid w:val="00426B40"/>
    <w:rsid w:val="004270CC"/>
    <w:rsid w:val="0042735E"/>
    <w:rsid w:val="0043016A"/>
    <w:rsid w:val="00430429"/>
    <w:rsid w:val="00430A6B"/>
    <w:rsid w:val="00430BB3"/>
    <w:rsid w:val="004312FE"/>
    <w:rsid w:val="004318B1"/>
    <w:rsid w:val="00432738"/>
    <w:rsid w:val="00432BA8"/>
    <w:rsid w:val="00433193"/>
    <w:rsid w:val="004336C6"/>
    <w:rsid w:val="004348CA"/>
    <w:rsid w:val="00434BA4"/>
    <w:rsid w:val="00435A5C"/>
    <w:rsid w:val="00435CEE"/>
    <w:rsid w:val="00436176"/>
    <w:rsid w:val="004377E4"/>
    <w:rsid w:val="00440D85"/>
    <w:rsid w:val="00441294"/>
    <w:rsid w:val="00441697"/>
    <w:rsid w:val="004417A8"/>
    <w:rsid w:val="004419F3"/>
    <w:rsid w:val="00441E9F"/>
    <w:rsid w:val="00441F39"/>
    <w:rsid w:val="00442008"/>
    <w:rsid w:val="00442040"/>
    <w:rsid w:val="00442923"/>
    <w:rsid w:val="00442E66"/>
    <w:rsid w:val="00444780"/>
    <w:rsid w:val="00444F03"/>
    <w:rsid w:val="00444F92"/>
    <w:rsid w:val="004450BF"/>
    <w:rsid w:val="00445B85"/>
    <w:rsid w:val="00446308"/>
    <w:rsid w:val="00447251"/>
    <w:rsid w:val="00447818"/>
    <w:rsid w:val="00447D33"/>
    <w:rsid w:val="0045089C"/>
    <w:rsid w:val="00452F69"/>
    <w:rsid w:val="00453D7D"/>
    <w:rsid w:val="0045464A"/>
    <w:rsid w:val="00456FA7"/>
    <w:rsid w:val="00461B50"/>
    <w:rsid w:val="004628D8"/>
    <w:rsid w:val="00463171"/>
    <w:rsid w:val="004636E5"/>
    <w:rsid w:val="00466535"/>
    <w:rsid w:val="004669CA"/>
    <w:rsid w:val="0046706B"/>
    <w:rsid w:val="004673ED"/>
    <w:rsid w:val="00467B3F"/>
    <w:rsid w:val="00467FD8"/>
    <w:rsid w:val="00470D3C"/>
    <w:rsid w:val="00471647"/>
    <w:rsid w:val="00471CBB"/>
    <w:rsid w:val="004736BD"/>
    <w:rsid w:val="00473F14"/>
    <w:rsid w:val="00473FC8"/>
    <w:rsid w:val="00474501"/>
    <w:rsid w:val="004757F6"/>
    <w:rsid w:val="0047662F"/>
    <w:rsid w:val="00477C87"/>
    <w:rsid w:val="0048079B"/>
    <w:rsid w:val="0048082D"/>
    <w:rsid w:val="00480B7E"/>
    <w:rsid w:val="00483A2B"/>
    <w:rsid w:val="00483A86"/>
    <w:rsid w:val="00484F28"/>
    <w:rsid w:val="004852A9"/>
    <w:rsid w:val="00485A16"/>
    <w:rsid w:val="00485DD1"/>
    <w:rsid w:val="00486A7B"/>
    <w:rsid w:val="00486B1D"/>
    <w:rsid w:val="00487075"/>
    <w:rsid w:val="00487E51"/>
    <w:rsid w:val="00487EF7"/>
    <w:rsid w:val="004902E1"/>
    <w:rsid w:val="00491D9E"/>
    <w:rsid w:val="00491DCC"/>
    <w:rsid w:val="0049200D"/>
    <w:rsid w:val="00493957"/>
    <w:rsid w:val="00493A21"/>
    <w:rsid w:val="00493BA9"/>
    <w:rsid w:val="0049471C"/>
    <w:rsid w:val="00494770"/>
    <w:rsid w:val="00495596"/>
    <w:rsid w:val="0049584F"/>
    <w:rsid w:val="00497043"/>
    <w:rsid w:val="00497339"/>
    <w:rsid w:val="00497489"/>
    <w:rsid w:val="00497A70"/>
    <w:rsid w:val="004A01E7"/>
    <w:rsid w:val="004A039C"/>
    <w:rsid w:val="004A047E"/>
    <w:rsid w:val="004A0C38"/>
    <w:rsid w:val="004A16B8"/>
    <w:rsid w:val="004A2037"/>
    <w:rsid w:val="004A4E44"/>
    <w:rsid w:val="004A5198"/>
    <w:rsid w:val="004A5314"/>
    <w:rsid w:val="004A5371"/>
    <w:rsid w:val="004A693A"/>
    <w:rsid w:val="004B08EA"/>
    <w:rsid w:val="004B19F4"/>
    <w:rsid w:val="004B3E39"/>
    <w:rsid w:val="004B46D4"/>
    <w:rsid w:val="004B47D9"/>
    <w:rsid w:val="004B585F"/>
    <w:rsid w:val="004B6FF2"/>
    <w:rsid w:val="004B7C48"/>
    <w:rsid w:val="004B7FAC"/>
    <w:rsid w:val="004C0CA8"/>
    <w:rsid w:val="004C1101"/>
    <w:rsid w:val="004C116D"/>
    <w:rsid w:val="004C4F98"/>
    <w:rsid w:val="004C558F"/>
    <w:rsid w:val="004C58F9"/>
    <w:rsid w:val="004C5C89"/>
    <w:rsid w:val="004C6433"/>
    <w:rsid w:val="004C68D4"/>
    <w:rsid w:val="004D0B8D"/>
    <w:rsid w:val="004D18CF"/>
    <w:rsid w:val="004D32EA"/>
    <w:rsid w:val="004D3BEF"/>
    <w:rsid w:val="004D4C6E"/>
    <w:rsid w:val="004D5762"/>
    <w:rsid w:val="004D6B50"/>
    <w:rsid w:val="004D6F2E"/>
    <w:rsid w:val="004D7EFB"/>
    <w:rsid w:val="004E00FE"/>
    <w:rsid w:val="004E0834"/>
    <w:rsid w:val="004E0AD4"/>
    <w:rsid w:val="004E0FDB"/>
    <w:rsid w:val="004E28AD"/>
    <w:rsid w:val="004E2BAA"/>
    <w:rsid w:val="004E2D2D"/>
    <w:rsid w:val="004E3A7B"/>
    <w:rsid w:val="004E446D"/>
    <w:rsid w:val="004E543E"/>
    <w:rsid w:val="004E6B22"/>
    <w:rsid w:val="004F0030"/>
    <w:rsid w:val="004F01B6"/>
    <w:rsid w:val="004F036D"/>
    <w:rsid w:val="004F046E"/>
    <w:rsid w:val="004F11CD"/>
    <w:rsid w:val="004F186B"/>
    <w:rsid w:val="004F24F4"/>
    <w:rsid w:val="004F2B87"/>
    <w:rsid w:val="004F3AC2"/>
    <w:rsid w:val="004F3DA7"/>
    <w:rsid w:val="004F6426"/>
    <w:rsid w:val="004F6858"/>
    <w:rsid w:val="004F6B47"/>
    <w:rsid w:val="004F6EF1"/>
    <w:rsid w:val="004F7538"/>
    <w:rsid w:val="004F7C89"/>
    <w:rsid w:val="00500096"/>
    <w:rsid w:val="00501CE5"/>
    <w:rsid w:val="0050314E"/>
    <w:rsid w:val="00503428"/>
    <w:rsid w:val="00503C7C"/>
    <w:rsid w:val="0050400A"/>
    <w:rsid w:val="005049A0"/>
    <w:rsid w:val="0050620F"/>
    <w:rsid w:val="0050635E"/>
    <w:rsid w:val="00506747"/>
    <w:rsid w:val="00506A55"/>
    <w:rsid w:val="00510F51"/>
    <w:rsid w:val="00511B2B"/>
    <w:rsid w:val="00514EBF"/>
    <w:rsid w:val="00515C78"/>
    <w:rsid w:val="00516EFD"/>
    <w:rsid w:val="00516F48"/>
    <w:rsid w:val="00517A30"/>
    <w:rsid w:val="00517C0B"/>
    <w:rsid w:val="00522533"/>
    <w:rsid w:val="005229E1"/>
    <w:rsid w:val="005238FF"/>
    <w:rsid w:val="00524716"/>
    <w:rsid w:val="00524965"/>
    <w:rsid w:val="00524FD7"/>
    <w:rsid w:val="0052509B"/>
    <w:rsid w:val="00525B67"/>
    <w:rsid w:val="00525EA5"/>
    <w:rsid w:val="00525F00"/>
    <w:rsid w:val="005262FC"/>
    <w:rsid w:val="005301B0"/>
    <w:rsid w:val="00530F6F"/>
    <w:rsid w:val="00530FB6"/>
    <w:rsid w:val="00531CC6"/>
    <w:rsid w:val="00532643"/>
    <w:rsid w:val="00533A69"/>
    <w:rsid w:val="00535291"/>
    <w:rsid w:val="0053640D"/>
    <w:rsid w:val="00536DCE"/>
    <w:rsid w:val="00537290"/>
    <w:rsid w:val="005379C9"/>
    <w:rsid w:val="00537E36"/>
    <w:rsid w:val="005410EE"/>
    <w:rsid w:val="00544813"/>
    <w:rsid w:val="00544BCF"/>
    <w:rsid w:val="00545EFC"/>
    <w:rsid w:val="005476FA"/>
    <w:rsid w:val="00547EA4"/>
    <w:rsid w:val="0055036A"/>
    <w:rsid w:val="00554770"/>
    <w:rsid w:val="00555E76"/>
    <w:rsid w:val="00556812"/>
    <w:rsid w:val="005576E1"/>
    <w:rsid w:val="00560683"/>
    <w:rsid w:val="005615F9"/>
    <w:rsid w:val="00562601"/>
    <w:rsid w:val="0056262D"/>
    <w:rsid w:val="00562C79"/>
    <w:rsid w:val="00562D54"/>
    <w:rsid w:val="005637DF"/>
    <w:rsid w:val="005641A2"/>
    <w:rsid w:val="0056530A"/>
    <w:rsid w:val="00565AE3"/>
    <w:rsid w:val="005669D6"/>
    <w:rsid w:val="00566CAF"/>
    <w:rsid w:val="00566CEF"/>
    <w:rsid w:val="00567530"/>
    <w:rsid w:val="005675CA"/>
    <w:rsid w:val="00567C4A"/>
    <w:rsid w:val="00570C1F"/>
    <w:rsid w:val="0057118A"/>
    <w:rsid w:val="00572E6B"/>
    <w:rsid w:val="005734D5"/>
    <w:rsid w:val="00573CEC"/>
    <w:rsid w:val="00573D22"/>
    <w:rsid w:val="00574F82"/>
    <w:rsid w:val="00575E60"/>
    <w:rsid w:val="0057741D"/>
    <w:rsid w:val="005815B4"/>
    <w:rsid w:val="005818AA"/>
    <w:rsid w:val="00582325"/>
    <w:rsid w:val="00582E1B"/>
    <w:rsid w:val="00583C98"/>
    <w:rsid w:val="00586EDF"/>
    <w:rsid w:val="005878D9"/>
    <w:rsid w:val="005900BC"/>
    <w:rsid w:val="00590870"/>
    <w:rsid w:val="005908B9"/>
    <w:rsid w:val="005909D1"/>
    <w:rsid w:val="005952FD"/>
    <w:rsid w:val="005968B7"/>
    <w:rsid w:val="0059754D"/>
    <w:rsid w:val="005A055D"/>
    <w:rsid w:val="005A0F96"/>
    <w:rsid w:val="005A475C"/>
    <w:rsid w:val="005A4BC6"/>
    <w:rsid w:val="005A5639"/>
    <w:rsid w:val="005A5677"/>
    <w:rsid w:val="005B013F"/>
    <w:rsid w:val="005B096F"/>
    <w:rsid w:val="005B12F5"/>
    <w:rsid w:val="005B142A"/>
    <w:rsid w:val="005B154A"/>
    <w:rsid w:val="005B1B51"/>
    <w:rsid w:val="005B2DDC"/>
    <w:rsid w:val="005B355C"/>
    <w:rsid w:val="005B3C16"/>
    <w:rsid w:val="005B3ED4"/>
    <w:rsid w:val="005B5E1F"/>
    <w:rsid w:val="005B5EFB"/>
    <w:rsid w:val="005B60F3"/>
    <w:rsid w:val="005B7102"/>
    <w:rsid w:val="005B7334"/>
    <w:rsid w:val="005B7440"/>
    <w:rsid w:val="005B78D6"/>
    <w:rsid w:val="005C0604"/>
    <w:rsid w:val="005C08B8"/>
    <w:rsid w:val="005C0A6D"/>
    <w:rsid w:val="005C0F19"/>
    <w:rsid w:val="005C1D6D"/>
    <w:rsid w:val="005C1E39"/>
    <w:rsid w:val="005C2336"/>
    <w:rsid w:val="005C5919"/>
    <w:rsid w:val="005C6815"/>
    <w:rsid w:val="005C690F"/>
    <w:rsid w:val="005C6ADA"/>
    <w:rsid w:val="005C7856"/>
    <w:rsid w:val="005C78B6"/>
    <w:rsid w:val="005D0D4B"/>
    <w:rsid w:val="005D1492"/>
    <w:rsid w:val="005D1884"/>
    <w:rsid w:val="005D1C88"/>
    <w:rsid w:val="005D2029"/>
    <w:rsid w:val="005D28A6"/>
    <w:rsid w:val="005D384A"/>
    <w:rsid w:val="005D5070"/>
    <w:rsid w:val="005D51F6"/>
    <w:rsid w:val="005D59E1"/>
    <w:rsid w:val="005D5D00"/>
    <w:rsid w:val="005D618A"/>
    <w:rsid w:val="005E00A9"/>
    <w:rsid w:val="005E0528"/>
    <w:rsid w:val="005E1C61"/>
    <w:rsid w:val="005E1C7B"/>
    <w:rsid w:val="005E23E5"/>
    <w:rsid w:val="005E3215"/>
    <w:rsid w:val="005E343E"/>
    <w:rsid w:val="005E5495"/>
    <w:rsid w:val="005E64AC"/>
    <w:rsid w:val="005E72C4"/>
    <w:rsid w:val="005E7D7E"/>
    <w:rsid w:val="005F0531"/>
    <w:rsid w:val="005F0D0F"/>
    <w:rsid w:val="005F3314"/>
    <w:rsid w:val="005F4F37"/>
    <w:rsid w:val="005F5AB2"/>
    <w:rsid w:val="005F6594"/>
    <w:rsid w:val="005F688F"/>
    <w:rsid w:val="005F6B23"/>
    <w:rsid w:val="005F713B"/>
    <w:rsid w:val="006002EF"/>
    <w:rsid w:val="0060189A"/>
    <w:rsid w:val="006018D5"/>
    <w:rsid w:val="00602CAD"/>
    <w:rsid w:val="00602EE8"/>
    <w:rsid w:val="006034BA"/>
    <w:rsid w:val="006034E2"/>
    <w:rsid w:val="00603E79"/>
    <w:rsid w:val="00605075"/>
    <w:rsid w:val="006052D6"/>
    <w:rsid w:val="00605309"/>
    <w:rsid w:val="00605703"/>
    <w:rsid w:val="00606500"/>
    <w:rsid w:val="006119A6"/>
    <w:rsid w:val="00611B08"/>
    <w:rsid w:val="00612FA9"/>
    <w:rsid w:val="00613D4B"/>
    <w:rsid w:val="006147F9"/>
    <w:rsid w:val="0061493D"/>
    <w:rsid w:val="006157FA"/>
    <w:rsid w:val="006169E9"/>
    <w:rsid w:val="006170B2"/>
    <w:rsid w:val="00620D31"/>
    <w:rsid w:val="006220FA"/>
    <w:rsid w:val="00622E3A"/>
    <w:rsid w:val="0062439D"/>
    <w:rsid w:val="006245C3"/>
    <w:rsid w:val="00624965"/>
    <w:rsid w:val="00626BB2"/>
    <w:rsid w:val="00630885"/>
    <w:rsid w:val="00630DBE"/>
    <w:rsid w:val="0063146A"/>
    <w:rsid w:val="006319E8"/>
    <w:rsid w:val="00631C26"/>
    <w:rsid w:val="00632C75"/>
    <w:rsid w:val="00636A3D"/>
    <w:rsid w:val="00640A55"/>
    <w:rsid w:val="00640CD3"/>
    <w:rsid w:val="006419BD"/>
    <w:rsid w:val="00642AA9"/>
    <w:rsid w:val="006443D5"/>
    <w:rsid w:val="006470DF"/>
    <w:rsid w:val="0064775B"/>
    <w:rsid w:val="00647E17"/>
    <w:rsid w:val="00647F78"/>
    <w:rsid w:val="00650424"/>
    <w:rsid w:val="006507B0"/>
    <w:rsid w:val="00650D95"/>
    <w:rsid w:val="00651263"/>
    <w:rsid w:val="00651F48"/>
    <w:rsid w:val="00651FF6"/>
    <w:rsid w:val="00652003"/>
    <w:rsid w:val="0065218A"/>
    <w:rsid w:val="00653305"/>
    <w:rsid w:val="0065477B"/>
    <w:rsid w:val="006557CC"/>
    <w:rsid w:val="00657F8F"/>
    <w:rsid w:val="00660482"/>
    <w:rsid w:val="0066121A"/>
    <w:rsid w:val="00663DC4"/>
    <w:rsid w:val="00665796"/>
    <w:rsid w:val="00666FFA"/>
    <w:rsid w:val="006671C3"/>
    <w:rsid w:val="00671623"/>
    <w:rsid w:val="00671A5B"/>
    <w:rsid w:val="00671B99"/>
    <w:rsid w:val="006722CD"/>
    <w:rsid w:val="00674530"/>
    <w:rsid w:val="00674640"/>
    <w:rsid w:val="00674DAD"/>
    <w:rsid w:val="00675311"/>
    <w:rsid w:val="00675C6E"/>
    <w:rsid w:val="00676E4C"/>
    <w:rsid w:val="00676E84"/>
    <w:rsid w:val="00677C01"/>
    <w:rsid w:val="00680597"/>
    <w:rsid w:val="006825AC"/>
    <w:rsid w:val="00682BAC"/>
    <w:rsid w:val="00682BDB"/>
    <w:rsid w:val="00683E85"/>
    <w:rsid w:val="006852C9"/>
    <w:rsid w:val="006854D9"/>
    <w:rsid w:val="0068553A"/>
    <w:rsid w:val="00686C02"/>
    <w:rsid w:val="0068792E"/>
    <w:rsid w:val="0069040A"/>
    <w:rsid w:val="0069083A"/>
    <w:rsid w:val="00691658"/>
    <w:rsid w:val="00693327"/>
    <w:rsid w:val="006957ED"/>
    <w:rsid w:val="00696357"/>
    <w:rsid w:val="00696FFA"/>
    <w:rsid w:val="006979E1"/>
    <w:rsid w:val="00697B2E"/>
    <w:rsid w:val="006A1B64"/>
    <w:rsid w:val="006A1BD2"/>
    <w:rsid w:val="006A2349"/>
    <w:rsid w:val="006A297A"/>
    <w:rsid w:val="006A2C41"/>
    <w:rsid w:val="006A2F00"/>
    <w:rsid w:val="006A3CCA"/>
    <w:rsid w:val="006A3D31"/>
    <w:rsid w:val="006A5E35"/>
    <w:rsid w:val="006A666C"/>
    <w:rsid w:val="006A6B12"/>
    <w:rsid w:val="006A709E"/>
    <w:rsid w:val="006B1C07"/>
    <w:rsid w:val="006B2C11"/>
    <w:rsid w:val="006B3288"/>
    <w:rsid w:val="006B4003"/>
    <w:rsid w:val="006B734E"/>
    <w:rsid w:val="006C0B3A"/>
    <w:rsid w:val="006C0E61"/>
    <w:rsid w:val="006C20FE"/>
    <w:rsid w:val="006C2410"/>
    <w:rsid w:val="006C2B6B"/>
    <w:rsid w:val="006C2D92"/>
    <w:rsid w:val="006C317D"/>
    <w:rsid w:val="006C332D"/>
    <w:rsid w:val="006C4C48"/>
    <w:rsid w:val="006C52C8"/>
    <w:rsid w:val="006C6386"/>
    <w:rsid w:val="006C6D50"/>
    <w:rsid w:val="006C6EB7"/>
    <w:rsid w:val="006C73A8"/>
    <w:rsid w:val="006C77D8"/>
    <w:rsid w:val="006D128C"/>
    <w:rsid w:val="006D2283"/>
    <w:rsid w:val="006D386F"/>
    <w:rsid w:val="006D42D0"/>
    <w:rsid w:val="006D4672"/>
    <w:rsid w:val="006D5265"/>
    <w:rsid w:val="006D684D"/>
    <w:rsid w:val="006D714D"/>
    <w:rsid w:val="006D7820"/>
    <w:rsid w:val="006E046D"/>
    <w:rsid w:val="006E04D1"/>
    <w:rsid w:val="006E1817"/>
    <w:rsid w:val="006E2D0C"/>
    <w:rsid w:val="006E2EAA"/>
    <w:rsid w:val="006E328E"/>
    <w:rsid w:val="006E3ECE"/>
    <w:rsid w:val="006E4211"/>
    <w:rsid w:val="006E4C93"/>
    <w:rsid w:val="006E54F8"/>
    <w:rsid w:val="006E56D8"/>
    <w:rsid w:val="006E659E"/>
    <w:rsid w:val="006E68A9"/>
    <w:rsid w:val="006F017C"/>
    <w:rsid w:val="006F0A38"/>
    <w:rsid w:val="006F1529"/>
    <w:rsid w:val="006F1B66"/>
    <w:rsid w:val="006F1BC4"/>
    <w:rsid w:val="006F2302"/>
    <w:rsid w:val="006F292F"/>
    <w:rsid w:val="006F2A74"/>
    <w:rsid w:val="006F2FB0"/>
    <w:rsid w:val="006F5C00"/>
    <w:rsid w:val="006F6C85"/>
    <w:rsid w:val="00702557"/>
    <w:rsid w:val="007032A5"/>
    <w:rsid w:val="0070440F"/>
    <w:rsid w:val="00704E30"/>
    <w:rsid w:val="007052AE"/>
    <w:rsid w:val="00705C98"/>
    <w:rsid w:val="00706F2F"/>
    <w:rsid w:val="0071007E"/>
    <w:rsid w:val="00710A5C"/>
    <w:rsid w:val="007122A0"/>
    <w:rsid w:val="00712E41"/>
    <w:rsid w:val="0071597B"/>
    <w:rsid w:val="00715C15"/>
    <w:rsid w:val="00715ECD"/>
    <w:rsid w:val="00716668"/>
    <w:rsid w:val="00716830"/>
    <w:rsid w:val="00716A25"/>
    <w:rsid w:val="00716AA9"/>
    <w:rsid w:val="00716BB7"/>
    <w:rsid w:val="00717014"/>
    <w:rsid w:val="00717428"/>
    <w:rsid w:val="00717B28"/>
    <w:rsid w:val="00720000"/>
    <w:rsid w:val="007200B8"/>
    <w:rsid w:val="00721453"/>
    <w:rsid w:val="00721789"/>
    <w:rsid w:val="00722267"/>
    <w:rsid w:val="00722A94"/>
    <w:rsid w:val="0072438A"/>
    <w:rsid w:val="00725411"/>
    <w:rsid w:val="00725E93"/>
    <w:rsid w:val="00725F1B"/>
    <w:rsid w:val="00726E54"/>
    <w:rsid w:val="0073146B"/>
    <w:rsid w:val="007316BA"/>
    <w:rsid w:val="00731B41"/>
    <w:rsid w:val="00732141"/>
    <w:rsid w:val="00732834"/>
    <w:rsid w:val="00732BA2"/>
    <w:rsid w:val="00732C5B"/>
    <w:rsid w:val="00732DA5"/>
    <w:rsid w:val="0073315C"/>
    <w:rsid w:val="00733F75"/>
    <w:rsid w:val="00735090"/>
    <w:rsid w:val="00735F3C"/>
    <w:rsid w:val="00736303"/>
    <w:rsid w:val="007374EC"/>
    <w:rsid w:val="007409CC"/>
    <w:rsid w:val="007411B1"/>
    <w:rsid w:val="00742237"/>
    <w:rsid w:val="00745B81"/>
    <w:rsid w:val="00745CF4"/>
    <w:rsid w:val="00745F89"/>
    <w:rsid w:val="007477AC"/>
    <w:rsid w:val="00747D8B"/>
    <w:rsid w:val="0075157A"/>
    <w:rsid w:val="00751A7C"/>
    <w:rsid w:val="00751F68"/>
    <w:rsid w:val="00752FB5"/>
    <w:rsid w:val="007539B4"/>
    <w:rsid w:val="00756E4C"/>
    <w:rsid w:val="00760748"/>
    <w:rsid w:val="00761188"/>
    <w:rsid w:val="00762563"/>
    <w:rsid w:val="007632FC"/>
    <w:rsid w:val="0076332A"/>
    <w:rsid w:val="0076421C"/>
    <w:rsid w:val="00765280"/>
    <w:rsid w:val="00765B7A"/>
    <w:rsid w:val="00765DA8"/>
    <w:rsid w:val="00765E97"/>
    <w:rsid w:val="00766121"/>
    <w:rsid w:val="007666C8"/>
    <w:rsid w:val="0076713C"/>
    <w:rsid w:val="00767789"/>
    <w:rsid w:val="00767876"/>
    <w:rsid w:val="007717F5"/>
    <w:rsid w:val="007726AE"/>
    <w:rsid w:val="0077273E"/>
    <w:rsid w:val="007743C6"/>
    <w:rsid w:val="0077467F"/>
    <w:rsid w:val="00775214"/>
    <w:rsid w:val="00775A27"/>
    <w:rsid w:val="007763C5"/>
    <w:rsid w:val="00776916"/>
    <w:rsid w:val="00777BCA"/>
    <w:rsid w:val="00777C29"/>
    <w:rsid w:val="00777F1D"/>
    <w:rsid w:val="0078061D"/>
    <w:rsid w:val="00781677"/>
    <w:rsid w:val="007825A1"/>
    <w:rsid w:val="00782A00"/>
    <w:rsid w:val="00784CC5"/>
    <w:rsid w:val="007863AD"/>
    <w:rsid w:val="0078773C"/>
    <w:rsid w:val="00787887"/>
    <w:rsid w:val="00787972"/>
    <w:rsid w:val="0079038B"/>
    <w:rsid w:val="00791BE1"/>
    <w:rsid w:val="0079231E"/>
    <w:rsid w:val="0079253F"/>
    <w:rsid w:val="007925D1"/>
    <w:rsid w:val="0079443B"/>
    <w:rsid w:val="0079443C"/>
    <w:rsid w:val="007946A9"/>
    <w:rsid w:val="00794850"/>
    <w:rsid w:val="007958C3"/>
    <w:rsid w:val="00795FD0"/>
    <w:rsid w:val="007978A3"/>
    <w:rsid w:val="007A0229"/>
    <w:rsid w:val="007A1878"/>
    <w:rsid w:val="007A2404"/>
    <w:rsid w:val="007A33A4"/>
    <w:rsid w:val="007A33C2"/>
    <w:rsid w:val="007A38D2"/>
    <w:rsid w:val="007A3FFC"/>
    <w:rsid w:val="007A45D2"/>
    <w:rsid w:val="007A587D"/>
    <w:rsid w:val="007A5A26"/>
    <w:rsid w:val="007A7DC5"/>
    <w:rsid w:val="007B02B2"/>
    <w:rsid w:val="007B02CC"/>
    <w:rsid w:val="007B0A42"/>
    <w:rsid w:val="007B13B8"/>
    <w:rsid w:val="007B2E9B"/>
    <w:rsid w:val="007B6A09"/>
    <w:rsid w:val="007B71AB"/>
    <w:rsid w:val="007B75A5"/>
    <w:rsid w:val="007B7C81"/>
    <w:rsid w:val="007B7C8B"/>
    <w:rsid w:val="007C1E37"/>
    <w:rsid w:val="007C25AA"/>
    <w:rsid w:val="007C2A50"/>
    <w:rsid w:val="007C40E0"/>
    <w:rsid w:val="007C4204"/>
    <w:rsid w:val="007C420B"/>
    <w:rsid w:val="007C4225"/>
    <w:rsid w:val="007C4C22"/>
    <w:rsid w:val="007C4D3B"/>
    <w:rsid w:val="007C54C5"/>
    <w:rsid w:val="007C5FFA"/>
    <w:rsid w:val="007C6368"/>
    <w:rsid w:val="007C6967"/>
    <w:rsid w:val="007D19C6"/>
    <w:rsid w:val="007D25D6"/>
    <w:rsid w:val="007D3B35"/>
    <w:rsid w:val="007D7886"/>
    <w:rsid w:val="007D7BC4"/>
    <w:rsid w:val="007E063F"/>
    <w:rsid w:val="007E2173"/>
    <w:rsid w:val="007E23A9"/>
    <w:rsid w:val="007E39B3"/>
    <w:rsid w:val="007E3D11"/>
    <w:rsid w:val="007E45C1"/>
    <w:rsid w:val="007E4CAF"/>
    <w:rsid w:val="007E50AD"/>
    <w:rsid w:val="007E549D"/>
    <w:rsid w:val="007E5CCE"/>
    <w:rsid w:val="007E6224"/>
    <w:rsid w:val="007E6719"/>
    <w:rsid w:val="007F021D"/>
    <w:rsid w:val="007F0F55"/>
    <w:rsid w:val="007F1876"/>
    <w:rsid w:val="007F425B"/>
    <w:rsid w:val="007F4C99"/>
    <w:rsid w:val="007F50E2"/>
    <w:rsid w:val="007F5E40"/>
    <w:rsid w:val="007F63A6"/>
    <w:rsid w:val="007F75EE"/>
    <w:rsid w:val="007F7C51"/>
    <w:rsid w:val="007F7E42"/>
    <w:rsid w:val="008023FE"/>
    <w:rsid w:val="0080333F"/>
    <w:rsid w:val="00803632"/>
    <w:rsid w:val="008052E3"/>
    <w:rsid w:val="00805EF2"/>
    <w:rsid w:val="00807A7D"/>
    <w:rsid w:val="00807B0F"/>
    <w:rsid w:val="008114A0"/>
    <w:rsid w:val="00812CCF"/>
    <w:rsid w:val="00814719"/>
    <w:rsid w:val="00817215"/>
    <w:rsid w:val="008175DF"/>
    <w:rsid w:val="00817EC4"/>
    <w:rsid w:val="00817ECD"/>
    <w:rsid w:val="0082129A"/>
    <w:rsid w:val="00823E8D"/>
    <w:rsid w:val="00824B9C"/>
    <w:rsid w:val="008270B2"/>
    <w:rsid w:val="0082745E"/>
    <w:rsid w:val="008276F6"/>
    <w:rsid w:val="008277D6"/>
    <w:rsid w:val="00830FCB"/>
    <w:rsid w:val="00832012"/>
    <w:rsid w:val="0083228D"/>
    <w:rsid w:val="008323D9"/>
    <w:rsid w:val="00833F0A"/>
    <w:rsid w:val="00834136"/>
    <w:rsid w:val="00834680"/>
    <w:rsid w:val="00835B53"/>
    <w:rsid w:val="0083651C"/>
    <w:rsid w:val="008369BC"/>
    <w:rsid w:val="00836B7E"/>
    <w:rsid w:val="00840C22"/>
    <w:rsid w:val="00841FCA"/>
    <w:rsid w:val="00842BFF"/>
    <w:rsid w:val="008431FF"/>
    <w:rsid w:val="00843AF6"/>
    <w:rsid w:val="00843E72"/>
    <w:rsid w:val="008441E7"/>
    <w:rsid w:val="00844CB7"/>
    <w:rsid w:val="0084563F"/>
    <w:rsid w:val="008467D1"/>
    <w:rsid w:val="0084692A"/>
    <w:rsid w:val="0085164B"/>
    <w:rsid w:val="00852DA1"/>
    <w:rsid w:val="0085366B"/>
    <w:rsid w:val="00853BB4"/>
    <w:rsid w:val="00855FCD"/>
    <w:rsid w:val="00856CD3"/>
    <w:rsid w:val="00857348"/>
    <w:rsid w:val="00860DD7"/>
    <w:rsid w:val="00861AC0"/>
    <w:rsid w:val="00862527"/>
    <w:rsid w:val="00862735"/>
    <w:rsid w:val="00862A60"/>
    <w:rsid w:val="00863934"/>
    <w:rsid w:val="00863D14"/>
    <w:rsid w:val="00865DF0"/>
    <w:rsid w:val="00865EA3"/>
    <w:rsid w:val="00866DFB"/>
    <w:rsid w:val="008678DC"/>
    <w:rsid w:val="00872496"/>
    <w:rsid w:val="0087306F"/>
    <w:rsid w:val="00873DD3"/>
    <w:rsid w:val="00874F02"/>
    <w:rsid w:val="00875E69"/>
    <w:rsid w:val="00876BAF"/>
    <w:rsid w:val="00876ED4"/>
    <w:rsid w:val="008817E3"/>
    <w:rsid w:val="00881A32"/>
    <w:rsid w:val="00881DE6"/>
    <w:rsid w:val="008825A6"/>
    <w:rsid w:val="00883F03"/>
    <w:rsid w:val="008840D4"/>
    <w:rsid w:val="00884B5A"/>
    <w:rsid w:val="008861BF"/>
    <w:rsid w:val="0088696E"/>
    <w:rsid w:val="00886A0B"/>
    <w:rsid w:val="00886B80"/>
    <w:rsid w:val="008874CC"/>
    <w:rsid w:val="00890E6B"/>
    <w:rsid w:val="00891043"/>
    <w:rsid w:val="00891C9B"/>
    <w:rsid w:val="0089239E"/>
    <w:rsid w:val="008933D8"/>
    <w:rsid w:val="008934A4"/>
    <w:rsid w:val="00894F2B"/>
    <w:rsid w:val="00895DC9"/>
    <w:rsid w:val="0089765D"/>
    <w:rsid w:val="00897C2C"/>
    <w:rsid w:val="00897D9A"/>
    <w:rsid w:val="008A08A4"/>
    <w:rsid w:val="008A2C2D"/>
    <w:rsid w:val="008A3CFB"/>
    <w:rsid w:val="008A5D5D"/>
    <w:rsid w:val="008B0101"/>
    <w:rsid w:val="008B01D7"/>
    <w:rsid w:val="008B04FB"/>
    <w:rsid w:val="008B0B41"/>
    <w:rsid w:val="008B0E09"/>
    <w:rsid w:val="008B208A"/>
    <w:rsid w:val="008B3671"/>
    <w:rsid w:val="008B420D"/>
    <w:rsid w:val="008B452C"/>
    <w:rsid w:val="008B47B9"/>
    <w:rsid w:val="008B5281"/>
    <w:rsid w:val="008B668F"/>
    <w:rsid w:val="008C0DA6"/>
    <w:rsid w:val="008C0EB7"/>
    <w:rsid w:val="008C16F2"/>
    <w:rsid w:val="008C2B1E"/>
    <w:rsid w:val="008C513C"/>
    <w:rsid w:val="008C5A94"/>
    <w:rsid w:val="008C5BC1"/>
    <w:rsid w:val="008C6F7C"/>
    <w:rsid w:val="008D057B"/>
    <w:rsid w:val="008D1572"/>
    <w:rsid w:val="008D1AA5"/>
    <w:rsid w:val="008D21FA"/>
    <w:rsid w:val="008D2F9A"/>
    <w:rsid w:val="008D3950"/>
    <w:rsid w:val="008D43D2"/>
    <w:rsid w:val="008D4444"/>
    <w:rsid w:val="008D6259"/>
    <w:rsid w:val="008E216B"/>
    <w:rsid w:val="008E219F"/>
    <w:rsid w:val="008E289F"/>
    <w:rsid w:val="008E2EF2"/>
    <w:rsid w:val="008E563E"/>
    <w:rsid w:val="008E6D30"/>
    <w:rsid w:val="008F12E8"/>
    <w:rsid w:val="008F42B2"/>
    <w:rsid w:val="008F48EF"/>
    <w:rsid w:val="008F4A28"/>
    <w:rsid w:val="008F68EC"/>
    <w:rsid w:val="008F7BA5"/>
    <w:rsid w:val="009004FD"/>
    <w:rsid w:val="00900655"/>
    <w:rsid w:val="0090114D"/>
    <w:rsid w:val="00901218"/>
    <w:rsid w:val="00903ACF"/>
    <w:rsid w:val="009040FB"/>
    <w:rsid w:val="0090483C"/>
    <w:rsid w:val="009049F7"/>
    <w:rsid w:val="00904F4B"/>
    <w:rsid w:val="009060D7"/>
    <w:rsid w:val="00906205"/>
    <w:rsid w:val="00906324"/>
    <w:rsid w:val="0090680A"/>
    <w:rsid w:val="009072D7"/>
    <w:rsid w:val="00907609"/>
    <w:rsid w:val="00910735"/>
    <w:rsid w:val="00911182"/>
    <w:rsid w:val="00911849"/>
    <w:rsid w:val="00911A01"/>
    <w:rsid w:val="00911B1E"/>
    <w:rsid w:val="0091276C"/>
    <w:rsid w:val="009128FE"/>
    <w:rsid w:val="00913115"/>
    <w:rsid w:val="00913919"/>
    <w:rsid w:val="00914399"/>
    <w:rsid w:val="00914D6A"/>
    <w:rsid w:val="00916381"/>
    <w:rsid w:val="00916B16"/>
    <w:rsid w:val="009203C7"/>
    <w:rsid w:val="00920FF0"/>
    <w:rsid w:val="00921B52"/>
    <w:rsid w:val="00924713"/>
    <w:rsid w:val="00924A43"/>
    <w:rsid w:val="009264A9"/>
    <w:rsid w:val="009272A6"/>
    <w:rsid w:val="009308D4"/>
    <w:rsid w:val="00932A57"/>
    <w:rsid w:val="00933765"/>
    <w:rsid w:val="00935808"/>
    <w:rsid w:val="0093651E"/>
    <w:rsid w:val="0093686C"/>
    <w:rsid w:val="0093715A"/>
    <w:rsid w:val="00937B0E"/>
    <w:rsid w:val="0094046F"/>
    <w:rsid w:val="009410C3"/>
    <w:rsid w:val="0094262C"/>
    <w:rsid w:val="009427D2"/>
    <w:rsid w:val="009441B8"/>
    <w:rsid w:val="009462D3"/>
    <w:rsid w:val="009466BF"/>
    <w:rsid w:val="0095082C"/>
    <w:rsid w:val="00950F10"/>
    <w:rsid w:val="009513F5"/>
    <w:rsid w:val="00951F97"/>
    <w:rsid w:val="0095280A"/>
    <w:rsid w:val="00952D48"/>
    <w:rsid w:val="00956C1F"/>
    <w:rsid w:val="00956F9C"/>
    <w:rsid w:val="00957123"/>
    <w:rsid w:val="00957183"/>
    <w:rsid w:val="00957453"/>
    <w:rsid w:val="0095773F"/>
    <w:rsid w:val="00957E6C"/>
    <w:rsid w:val="00957E93"/>
    <w:rsid w:val="00960A45"/>
    <w:rsid w:val="00961811"/>
    <w:rsid w:val="00961894"/>
    <w:rsid w:val="0096244E"/>
    <w:rsid w:val="00963D5F"/>
    <w:rsid w:val="009647AC"/>
    <w:rsid w:val="00964989"/>
    <w:rsid w:val="0096506D"/>
    <w:rsid w:val="009670A0"/>
    <w:rsid w:val="00967E68"/>
    <w:rsid w:val="009719DB"/>
    <w:rsid w:val="00971D08"/>
    <w:rsid w:val="00973530"/>
    <w:rsid w:val="00973F3D"/>
    <w:rsid w:val="00974283"/>
    <w:rsid w:val="0097515F"/>
    <w:rsid w:val="0097636C"/>
    <w:rsid w:val="00976CA1"/>
    <w:rsid w:val="00980352"/>
    <w:rsid w:val="009807F7"/>
    <w:rsid w:val="009810E0"/>
    <w:rsid w:val="009818EC"/>
    <w:rsid w:val="009826AA"/>
    <w:rsid w:val="00984161"/>
    <w:rsid w:val="00984F46"/>
    <w:rsid w:val="00985D09"/>
    <w:rsid w:val="009864D9"/>
    <w:rsid w:val="00986988"/>
    <w:rsid w:val="00986E00"/>
    <w:rsid w:val="00987D67"/>
    <w:rsid w:val="009905C8"/>
    <w:rsid w:val="00990718"/>
    <w:rsid w:val="00992F07"/>
    <w:rsid w:val="00992FEE"/>
    <w:rsid w:val="00994651"/>
    <w:rsid w:val="0099676E"/>
    <w:rsid w:val="00997859"/>
    <w:rsid w:val="009A08C2"/>
    <w:rsid w:val="009A2CC0"/>
    <w:rsid w:val="009A494A"/>
    <w:rsid w:val="009B13EE"/>
    <w:rsid w:val="009B1A05"/>
    <w:rsid w:val="009B4B22"/>
    <w:rsid w:val="009B63F9"/>
    <w:rsid w:val="009B7AD9"/>
    <w:rsid w:val="009C013F"/>
    <w:rsid w:val="009C110D"/>
    <w:rsid w:val="009C185C"/>
    <w:rsid w:val="009C20B5"/>
    <w:rsid w:val="009C26E2"/>
    <w:rsid w:val="009C2899"/>
    <w:rsid w:val="009C2901"/>
    <w:rsid w:val="009C2C30"/>
    <w:rsid w:val="009C3433"/>
    <w:rsid w:val="009C3A7F"/>
    <w:rsid w:val="009C3DCD"/>
    <w:rsid w:val="009C426B"/>
    <w:rsid w:val="009C4E8F"/>
    <w:rsid w:val="009C65FA"/>
    <w:rsid w:val="009C7906"/>
    <w:rsid w:val="009D1419"/>
    <w:rsid w:val="009D15EB"/>
    <w:rsid w:val="009D1959"/>
    <w:rsid w:val="009D1C01"/>
    <w:rsid w:val="009D27A7"/>
    <w:rsid w:val="009D2C31"/>
    <w:rsid w:val="009D32DF"/>
    <w:rsid w:val="009D600F"/>
    <w:rsid w:val="009D6D8D"/>
    <w:rsid w:val="009D75A9"/>
    <w:rsid w:val="009E05A3"/>
    <w:rsid w:val="009E20B8"/>
    <w:rsid w:val="009E2573"/>
    <w:rsid w:val="009E413B"/>
    <w:rsid w:val="009E69D8"/>
    <w:rsid w:val="009F081D"/>
    <w:rsid w:val="009F0A35"/>
    <w:rsid w:val="009F215E"/>
    <w:rsid w:val="009F2A9C"/>
    <w:rsid w:val="009F2B60"/>
    <w:rsid w:val="009F2DCE"/>
    <w:rsid w:val="009F42CD"/>
    <w:rsid w:val="009F4866"/>
    <w:rsid w:val="009F6AFC"/>
    <w:rsid w:val="009F714A"/>
    <w:rsid w:val="009F71BB"/>
    <w:rsid w:val="00A0062E"/>
    <w:rsid w:val="00A011A9"/>
    <w:rsid w:val="00A0144F"/>
    <w:rsid w:val="00A016B6"/>
    <w:rsid w:val="00A02FD2"/>
    <w:rsid w:val="00A0313D"/>
    <w:rsid w:val="00A039CD"/>
    <w:rsid w:val="00A07284"/>
    <w:rsid w:val="00A07301"/>
    <w:rsid w:val="00A076B7"/>
    <w:rsid w:val="00A07AE5"/>
    <w:rsid w:val="00A114E0"/>
    <w:rsid w:val="00A131FB"/>
    <w:rsid w:val="00A1566C"/>
    <w:rsid w:val="00A156BD"/>
    <w:rsid w:val="00A15ECD"/>
    <w:rsid w:val="00A16651"/>
    <w:rsid w:val="00A20C4C"/>
    <w:rsid w:val="00A217CC"/>
    <w:rsid w:val="00A2221A"/>
    <w:rsid w:val="00A23439"/>
    <w:rsid w:val="00A24188"/>
    <w:rsid w:val="00A25BB4"/>
    <w:rsid w:val="00A26265"/>
    <w:rsid w:val="00A26365"/>
    <w:rsid w:val="00A26A91"/>
    <w:rsid w:val="00A26FD6"/>
    <w:rsid w:val="00A2704D"/>
    <w:rsid w:val="00A30EB4"/>
    <w:rsid w:val="00A3228A"/>
    <w:rsid w:val="00A32FB9"/>
    <w:rsid w:val="00A33972"/>
    <w:rsid w:val="00A339C1"/>
    <w:rsid w:val="00A33A0E"/>
    <w:rsid w:val="00A34395"/>
    <w:rsid w:val="00A34872"/>
    <w:rsid w:val="00A354EC"/>
    <w:rsid w:val="00A412AC"/>
    <w:rsid w:val="00A41D2F"/>
    <w:rsid w:val="00A41F25"/>
    <w:rsid w:val="00A41F44"/>
    <w:rsid w:val="00A446D6"/>
    <w:rsid w:val="00A46F4B"/>
    <w:rsid w:val="00A5016A"/>
    <w:rsid w:val="00A534D8"/>
    <w:rsid w:val="00A56C6C"/>
    <w:rsid w:val="00A5772E"/>
    <w:rsid w:val="00A6038E"/>
    <w:rsid w:val="00A605CC"/>
    <w:rsid w:val="00A62731"/>
    <w:rsid w:val="00A63C68"/>
    <w:rsid w:val="00A63F03"/>
    <w:rsid w:val="00A64247"/>
    <w:rsid w:val="00A66E76"/>
    <w:rsid w:val="00A7303F"/>
    <w:rsid w:val="00A732AE"/>
    <w:rsid w:val="00A73309"/>
    <w:rsid w:val="00A756B2"/>
    <w:rsid w:val="00A76EB5"/>
    <w:rsid w:val="00A77BF8"/>
    <w:rsid w:val="00A80995"/>
    <w:rsid w:val="00A810BF"/>
    <w:rsid w:val="00A81B93"/>
    <w:rsid w:val="00A81F7B"/>
    <w:rsid w:val="00A82ED3"/>
    <w:rsid w:val="00A83B17"/>
    <w:rsid w:val="00A84432"/>
    <w:rsid w:val="00A84A8A"/>
    <w:rsid w:val="00A87FF1"/>
    <w:rsid w:val="00A905D7"/>
    <w:rsid w:val="00A90A0E"/>
    <w:rsid w:val="00A90C62"/>
    <w:rsid w:val="00A9420C"/>
    <w:rsid w:val="00A952DE"/>
    <w:rsid w:val="00A953D8"/>
    <w:rsid w:val="00A954F6"/>
    <w:rsid w:val="00A9637C"/>
    <w:rsid w:val="00A97AA8"/>
    <w:rsid w:val="00AA1DE8"/>
    <w:rsid w:val="00AA31AA"/>
    <w:rsid w:val="00AA3BEB"/>
    <w:rsid w:val="00AA4493"/>
    <w:rsid w:val="00AA44CF"/>
    <w:rsid w:val="00AA5F67"/>
    <w:rsid w:val="00AA70EE"/>
    <w:rsid w:val="00AA7E59"/>
    <w:rsid w:val="00AB0141"/>
    <w:rsid w:val="00AB028D"/>
    <w:rsid w:val="00AB0887"/>
    <w:rsid w:val="00AB18C9"/>
    <w:rsid w:val="00AB41CB"/>
    <w:rsid w:val="00AB4322"/>
    <w:rsid w:val="00AB5AC5"/>
    <w:rsid w:val="00AB696B"/>
    <w:rsid w:val="00AC4860"/>
    <w:rsid w:val="00AC536F"/>
    <w:rsid w:val="00AC5593"/>
    <w:rsid w:val="00AC6202"/>
    <w:rsid w:val="00AC632B"/>
    <w:rsid w:val="00AC7C92"/>
    <w:rsid w:val="00AD05AA"/>
    <w:rsid w:val="00AD0C9A"/>
    <w:rsid w:val="00AD1C0C"/>
    <w:rsid w:val="00AD1F7B"/>
    <w:rsid w:val="00AD2826"/>
    <w:rsid w:val="00AD339C"/>
    <w:rsid w:val="00AD452C"/>
    <w:rsid w:val="00AD64F9"/>
    <w:rsid w:val="00AE0128"/>
    <w:rsid w:val="00AE0646"/>
    <w:rsid w:val="00AE070C"/>
    <w:rsid w:val="00AE2955"/>
    <w:rsid w:val="00AE3980"/>
    <w:rsid w:val="00AE412F"/>
    <w:rsid w:val="00AE42E8"/>
    <w:rsid w:val="00AE48BC"/>
    <w:rsid w:val="00AE50DB"/>
    <w:rsid w:val="00AE7220"/>
    <w:rsid w:val="00AF0A53"/>
    <w:rsid w:val="00AF0E8E"/>
    <w:rsid w:val="00AF103B"/>
    <w:rsid w:val="00AF113F"/>
    <w:rsid w:val="00AF160D"/>
    <w:rsid w:val="00AF1915"/>
    <w:rsid w:val="00AF1FB6"/>
    <w:rsid w:val="00AF3773"/>
    <w:rsid w:val="00AF411E"/>
    <w:rsid w:val="00AF4C14"/>
    <w:rsid w:val="00AF66DF"/>
    <w:rsid w:val="00AF7975"/>
    <w:rsid w:val="00B00422"/>
    <w:rsid w:val="00B01393"/>
    <w:rsid w:val="00B02A81"/>
    <w:rsid w:val="00B02EF8"/>
    <w:rsid w:val="00B031F1"/>
    <w:rsid w:val="00B03A1F"/>
    <w:rsid w:val="00B045C3"/>
    <w:rsid w:val="00B0569C"/>
    <w:rsid w:val="00B0570C"/>
    <w:rsid w:val="00B064B7"/>
    <w:rsid w:val="00B070EE"/>
    <w:rsid w:val="00B07C50"/>
    <w:rsid w:val="00B1048D"/>
    <w:rsid w:val="00B108EE"/>
    <w:rsid w:val="00B10CE7"/>
    <w:rsid w:val="00B12A17"/>
    <w:rsid w:val="00B12DF8"/>
    <w:rsid w:val="00B14245"/>
    <w:rsid w:val="00B147FD"/>
    <w:rsid w:val="00B14BD7"/>
    <w:rsid w:val="00B15D0A"/>
    <w:rsid w:val="00B15D9D"/>
    <w:rsid w:val="00B1696C"/>
    <w:rsid w:val="00B17311"/>
    <w:rsid w:val="00B1742B"/>
    <w:rsid w:val="00B22C39"/>
    <w:rsid w:val="00B22EBD"/>
    <w:rsid w:val="00B22EEE"/>
    <w:rsid w:val="00B235B6"/>
    <w:rsid w:val="00B24854"/>
    <w:rsid w:val="00B25DF4"/>
    <w:rsid w:val="00B274AA"/>
    <w:rsid w:val="00B277CD"/>
    <w:rsid w:val="00B32180"/>
    <w:rsid w:val="00B3234D"/>
    <w:rsid w:val="00B32F67"/>
    <w:rsid w:val="00B33298"/>
    <w:rsid w:val="00B332D8"/>
    <w:rsid w:val="00B333B5"/>
    <w:rsid w:val="00B3374D"/>
    <w:rsid w:val="00B33DE5"/>
    <w:rsid w:val="00B3423D"/>
    <w:rsid w:val="00B365D4"/>
    <w:rsid w:val="00B40354"/>
    <w:rsid w:val="00B405B7"/>
    <w:rsid w:val="00B40FCA"/>
    <w:rsid w:val="00B41B83"/>
    <w:rsid w:val="00B43014"/>
    <w:rsid w:val="00B433A9"/>
    <w:rsid w:val="00B44D42"/>
    <w:rsid w:val="00B451BE"/>
    <w:rsid w:val="00B452AB"/>
    <w:rsid w:val="00B471B5"/>
    <w:rsid w:val="00B479FC"/>
    <w:rsid w:val="00B51A5D"/>
    <w:rsid w:val="00B51A7F"/>
    <w:rsid w:val="00B52D38"/>
    <w:rsid w:val="00B530C6"/>
    <w:rsid w:val="00B53EF9"/>
    <w:rsid w:val="00B54FBD"/>
    <w:rsid w:val="00B5685E"/>
    <w:rsid w:val="00B57029"/>
    <w:rsid w:val="00B57788"/>
    <w:rsid w:val="00B57967"/>
    <w:rsid w:val="00B60021"/>
    <w:rsid w:val="00B610F5"/>
    <w:rsid w:val="00B61B49"/>
    <w:rsid w:val="00B61FB0"/>
    <w:rsid w:val="00B62979"/>
    <w:rsid w:val="00B63C60"/>
    <w:rsid w:val="00B63D84"/>
    <w:rsid w:val="00B66683"/>
    <w:rsid w:val="00B66E6E"/>
    <w:rsid w:val="00B67081"/>
    <w:rsid w:val="00B6729E"/>
    <w:rsid w:val="00B67E76"/>
    <w:rsid w:val="00B67FC3"/>
    <w:rsid w:val="00B7036E"/>
    <w:rsid w:val="00B70A03"/>
    <w:rsid w:val="00B715CF"/>
    <w:rsid w:val="00B71FAB"/>
    <w:rsid w:val="00B7399C"/>
    <w:rsid w:val="00B73B99"/>
    <w:rsid w:val="00B73F91"/>
    <w:rsid w:val="00B75538"/>
    <w:rsid w:val="00B7568B"/>
    <w:rsid w:val="00B779AD"/>
    <w:rsid w:val="00B81685"/>
    <w:rsid w:val="00B81ABF"/>
    <w:rsid w:val="00B81BA2"/>
    <w:rsid w:val="00B820D9"/>
    <w:rsid w:val="00B83177"/>
    <w:rsid w:val="00B835C9"/>
    <w:rsid w:val="00B84C41"/>
    <w:rsid w:val="00B85000"/>
    <w:rsid w:val="00B85C64"/>
    <w:rsid w:val="00B85C73"/>
    <w:rsid w:val="00B86C76"/>
    <w:rsid w:val="00B90781"/>
    <w:rsid w:val="00B91A10"/>
    <w:rsid w:val="00B92E13"/>
    <w:rsid w:val="00B92EEB"/>
    <w:rsid w:val="00B93197"/>
    <w:rsid w:val="00B935EE"/>
    <w:rsid w:val="00B936DC"/>
    <w:rsid w:val="00B93DA6"/>
    <w:rsid w:val="00B9733B"/>
    <w:rsid w:val="00B97439"/>
    <w:rsid w:val="00B9751B"/>
    <w:rsid w:val="00BA03EA"/>
    <w:rsid w:val="00BA1761"/>
    <w:rsid w:val="00BA3152"/>
    <w:rsid w:val="00BA41C8"/>
    <w:rsid w:val="00BA509A"/>
    <w:rsid w:val="00BA57A5"/>
    <w:rsid w:val="00BA57BC"/>
    <w:rsid w:val="00BA5C3B"/>
    <w:rsid w:val="00BA6C4D"/>
    <w:rsid w:val="00BA74F4"/>
    <w:rsid w:val="00BB14C7"/>
    <w:rsid w:val="00BB303C"/>
    <w:rsid w:val="00BB55D7"/>
    <w:rsid w:val="00BB58BC"/>
    <w:rsid w:val="00BB59E1"/>
    <w:rsid w:val="00BB5F9F"/>
    <w:rsid w:val="00BB7ABF"/>
    <w:rsid w:val="00BC1ABE"/>
    <w:rsid w:val="00BC3900"/>
    <w:rsid w:val="00BC3A29"/>
    <w:rsid w:val="00BC3DC8"/>
    <w:rsid w:val="00BC3EEA"/>
    <w:rsid w:val="00BC542C"/>
    <w:rsid w:val="00BC66C2"/>
    <w:rsid w:val="00BC6DBD"/>
    <w:rsid w:val="00BC6E29"/>
    <w:rsid w:val="00BC6FB1"/>
    <w:rsid w:val="00BC7365"/>
    <w:rsid w:val="00BD0E1B"/>
    <w:rsid w:val="00BD3C3C"/>
    <w:rsid w:val="00BD4B8D"/>
    <w:rsid w:val="00BD5707"/>
    <w:rsid w:val="00BD5BF9"/>
    <w:rsid w:val="00BD5F99"/>
    <w:rsid w:val="00BD6A03"/>
    <w:rsid w:val="00BD749F"/>
    <w:rsid w:val="00BD7519"/>
    <w:rsid w:val="00BD7C9E"/>
    <w:rsid w:val="00BE0B52"/>
    <w:rsid w:val="00BE0B86"/>
    <w:rsid w:val="00BE1399"/>
    <w:rsid w:val="00BE3144"/>
    <w:rsid w:val="00BE32A7"/>
    <w:rsid w:val="00BE4A8E"/>
    <w:rsid w:val="00BE6226"/>
    <w:rsid w:val="00BE636E"/>
    <w:rsid w:val="00BE71DE"/>
    <w:rsid w:val="00BF07EE"/>
    <w:rsid w:val="00BF0AD6"/>
    <w:rsid w:val="00BF13D1"/>
    <w:rsid w:val="00BF23A5"/>
    <w:rsid w:val="00BF3752"/>
    <w:rsid w:val="00BF3F79"/>
    <w:rsid w:val="00BF4005"/>
    <w:rsid w:val="00BF4865"/>
    <w:rsid w:val="00BF5F3A"/>
    <w:rsid w:val="00BF637E"/>
    <w:rsid w:val="00BF708A"/>
    <w:rsid w:val="00BF71D0"/>
    <w:rsid w:val="00C00299"/>
    <w:rsid w:val="00C0214F"/>
    <w:rsid w:val="00C042B0"/>
    <w:rsid w:val="00C04312"/>
    <w:rsid w:val="00C04B3D"/>
    <w:rsid w:val="00C05983"/>
    <w:rsid w:val="00C06848"/>
    <w:rsid w:val="00C06E9B"/>
    <w:rsid w:val="00C07EEA"/>
    <w:rsid w:val="00C103A3"/>
    <w:rsid w:val="00C10DC0"/>
    <w:rsid w:val="00C10EE0"/>
    <w:rsid w:val="00C118AE"/>
    <w:rsid w:val="00C1195E"/>
    <w:rsid w:val="00C121D3"/>
    <w:rsid w:val="00C121D8"/>
    <w:rsid w:val="00C122B6"/>
    <w:rsid w:val="00C126E8"/>
    <w:rsid w:val="00C12C06"/>
    <w:rsid w:val="00C12CD0"/>
    <w:rsid w:val="00C13010"/>
    <w:rsid w:val="00C14346"/>
    <w:rsid w:val="00C17F38"/>
    <w:rsid w:val="00C222A0"/>
    <w:rsid w:val="00C227FF"/>
    <w:rsid w:val="00C24F02"/>
    <w:rsid w:val="00C251A4"/>
    <w:rsid w:val="00C25D92"/>
    <w:rsid w:val="00C273B4"/>
    <w:rsid w:val="00C30D3A"/>
    <w:rsid w:val="00C30E78"/>
    <w:rsid w:val="00C3215B"/>
    <w:rsid w:val="00C32504"/>
    <w:rsid w:val="00C32DFF"/>
    <w:rsid w:val="00C367C1"/>
    <w:rsid w:val="00C37C01"/>
    <w:rsid w:val="00C40482"/>
    <w:rsid w:val="00C42AFD"/>
    <w:rsid w:val="00C432F5"/>
    <w:rsid w:val="00C43B09"/>
    <w:rsid w:val="00C43B27"/>
    <w:rsid w:val="00C441F7"/>
    <w:rsid w:val="00C46056"/>
    <w:rsid w:val="00C47AC8"/>
    <w:rsid w:val="00C50775"/>
    <w:rsid w:val="00C5385E"/>
    <w:rsid w:val="00C5397E"/>
    <w:rsid w:val="00C53BF2"/>
    <w:rsid w:val="00C57464"/>
    <w:rsid w:val="00C57652"/>
    <w:rsid w:val="00C60FF4"/>
    <w:rsid w:val="00C61268"/>
    <w:rsid w:val="00C65802"/>
    <w:rsid w:val="00C66A35"/>
    <w:rsid w:val="00C671BA"/>
    <w:rsid w:val="00C672C7"/>
    <w:rsid w:val="00C67388"/>
    <w:rsid w:val="00C71D39"/>
    <w:rsid w:val="00C72A2F"/>
    <w:rsid w:val="00C73B8D"/>
    <w:rsid w:val="00C73F6E"/>
    <w:rsid w:val="00C74135"/>
    <w:rsid w:val="00C74B5E"/>
    <w:rsid w:val="00C74D56"/>
    <w:rsid w:val="00C75218"/>
    <w:rsid w:val="00C7573B"/>
    <w:rsid w:val="00C767E7"/>
    <w:rsid w:val="00C77C6C"/>
    <w:rsid w:val="00C80620"/>
    <w:rsid w:val="00C810E8"/>
    <w:rsid w:val="00C83C06"/>
    <w:rsid w:val="00C84463"/>
    <w:rsid w:val="00C850F3"/>
    <w:rsid w:val="00C86647"/>
    <w:rsid w:val="00C878EE"/>
    <w:rsid w:val="00C90AE0"/>
    <w:rsid w:val="00C90C80"/>
    <w:rsid w:val="00C926AB"/>
    <w:rsid w:val="00C92704"/>
    <w:rsid w:val="00C93521"/>
    <w:rsid w:val="00C93BD6"/>
    <w:rsid w:val="00C94435"/>
    <w:rsid w:val="00C94884"/>
    <w:rsid w:val="00C948E6"/>
    <w:rsid w:val="00C94BC7"/>
    <w:rsid w:val="00C962F2"/>
    <w:rsid w:val="00C96FE3"/>
    <w:rsid w:val="00CA0C0B"/>
    <w:rsid w:val="00CA0D31"/>
    <w:rsid w:val="00CA1CF3"/>
    <w:rsid w:val="00CA22A3"/>
    <w:rsid w:val="00CA2521"/>
    <w:rsid w:val="00CA2AD0"/>
    <w:rsid w:val="00CA310C"/>
    <w:rsid w:val="00CA5159"/>
    <w:rsid w:val="00CA5EE9"/>
    <w:rsid w:val="00CA6E05"/>
    <w:rsid w:val="00CB0984"/>
    <w:rsid w:val="00CB2280"/>
    <w:rsid w:val="00CB243E"/>
    <w:rsid w:val="00CB25FD"/>
    <w:rsid w:val="00CB399B"/>
    <w:rsid w:val="00CB447D"/>
    <w:rsid w:val="00CB4B57"/>
    <w:rsid w:val="00CB5242"/>
    <w:rsid w:val="00CB5825"/>
    <w:rsid w:val="00CB5A87"/>
    <w:rsid w:val="00CB6523"/>
    <w:rsid w:val="00CB6FC3"/>
    <w:rsid w:val="00CB7659"/>
    <w:rsid w:val="00CB797A"/>
    <w:rsid w:val="00CC09D9"/>
    <w:rsid w:val="00CC105F"/>
    <w:rsid w:val="00CC1AC8"/>
    <w:rsid w:val="00CC1DF6"/>
    <w:rsid w:val="00CC2A23"/>
    <w:rsid w:val="00CC2B96"/>
    <w:rsid w:val="00CC3A84"/>
    <w:rsid w:val="00CC3B43"/>
    <w:rsid w:val="00CC3EA9"/>
    <w:rsid w:val="00CC3F1F"/>
    <w:rsid w:val="00CC4414"/>
    <w:rsid w:val="00CC4CB3"/>
    <w:rsid w:val="00CC53A1"/>
    <w:rsid w:val="00CC6ADA"/>
    <w:rsid w:val="00CD0ED8"/>
    <w:rsid w:val="00CD2500"/>
    <w:rsid w:val="00CD2D99"/>
    <w:rsid w:val="00CD3630"/>
    <w:rsid w:val="00CD3879"/>
    <w:rsid w:val="00CD3C0E"/>
    <w:rsid w:val="00CD401F"/>
    <w:rsid w:val="00CD4617"/>
    <w:rsid w:val="00CD48CE"/>
    <w:rsid w:val="00CD4A1E"/>
    <w:rsid w:val="00CD4ABD"/>
    <w:rsid w:val="00CD59E0"/>
    <w:rsid w:val="00CD5D7F"/>
    <w:rsid w:val="00CD722C"/>
    <w:rsid w:val="00CD792D"/>
    <w:rsid w:val="00CD79B6"/>
    <w:rsid w:val="00CE0A08"/>
    <w:rsid w:val="00CE0DE5"/>
    <w:rsid w:val="00CE2EBD"/>
    <w:rsid w:val="00CE329C"/>
    <w:rsid w:val="00CE3704"/>
    <w:rsid w:val="00CE48D1"/>
    <w:rsid w:val="00CE5168"/>
    <w:rsid w:val="00CE51D2"/>
    <w:rsid w:val="00CE5F7F"/>
    <w:rsid w:val="00CF01A0"/>
    <w:rsid w:val="00CF1657"/>
    <w:rsid w:val="00CF1DF0"/>
    <w:rsid w:val="00CF24A8"/>
    <w:rsid w:val="00CF24E1"/>
    <w:rsid w:val="00CF3588"/>
    <w:rsid w:val="00CF3D93"/>
    <w:rsid w:val="00CF3E82"/>
    <w:rsid w:val="00CF56AC"/>
    <w:rsid w:val="00CF6788"/>
    <w:rsid w:val="00CF6C81"/>
    <w:rsid w:val="00D0108C"/>
    <w:rsid w:val="00D01B65"/>
    <w:rsid w:val="00D01C2A"/>
    <w:rsid w:val="00D02CAA"/>
    <w:rsid w:val="00D0374F"/>
    <w:rsid w:val="00D045D1"/>
    <w:rsid w:val="00D060EC"/>
    <w:rsid w:val="00D067F8"/>
    <w:rsid w:val="00D07C91"/>
    <w:rsid w:val="00D07E04"/>
    <w:rsid w:val="00D105D9"/>
    <w:rsid w:val="00D10681"/>
    <w:rsid w:val="00D11240"/>
    <w:rsid w:val="00D12045"/>
    <w:rsid w:val="00D13E1F"/>
    <w:rsid w:val="00D144D9"/>
    <w:rsid w:val="00D15025"/>
    <w:rsid w:val="00D161BF"/>
    <w:rsid w:val="00D16683"/>
    <w:rsid w:val="00D16A72"/>
    <w:rsid w:val="00D20667"/>
    <w:rsid w:val="00D20793"/>
    <w:rsid w:val="00D2087F"/>
    <w:rsid w:val="00D20CA4"/>
    <w:rsid w:val="00D212FD"/>
    <w:rsid w:val="00D21445"/>
    <w:rsid w:val="00D228F8"/>
    <w:rsid w:val="00D22CF0"/>
    <w:rsid w:val="00D23DFE"/>
    <w:rsid w:val="00D265D5"/>
    <w:rsid w:val="00D30346"/>
    <w:rsid w:val="00D3065A"/>
    <w:rsid w:val="00D30DD5"/>
    <w:rsid w:val="00D31141"/>
    <w:rsid w:val="00D32688"/>
    <w:rsid w:val="00D3408C"/>
    <w:rsid w:val="00D34235"/>
    <w:rsid w:val="00D3446D"/>
    <w:rsid w:val="00D34C71"/>
    <w:rsid w:val="00D35A7D"/>
    <w:rsid w:val="00D362D6"/>
    <w:rsid w:val="00D36AA9"/>
    <w:rsid w:val="00D37CD7"/>
    <w:rsid w:val="00D37E17"/>
    <w:rsid w:val="00D405BA"/>
    <w:rsid w:val="00D4244C"/>
    <w:rsid w:val="00D42FBF"/>
    <w:rsid w:val="00D433D3"/>
    <w:rsid w:val="00D4351A"/>
    <w:rsid w:val="00D4378B"/>
    <w:rsid w:val="00D448ED"/>
    <w:rsid w:val="00D44E17"/>
    <w:rsid w:val="00D46641"/>
    <w:rsid w:val="00D469E4"/>
    <w:rsid w:val="00D47853"/>
    <w:rsid w:val="00D47B80"/>
    <w:rsid w:val="00D47B9A"/>
    <w:rsid w:val="00D505C3"/>
    <w:rsid w:val="00D51C4F"/>
    <w:rsid w:val="00D52511"/>
    <w:rsid w:val="00D529F9"/>
    <w:rsid w:val="00D53453"/>
    <w:rsid w:val="00D53623"/>
    <w:rsid w:val="00D5379F"/>
    <w:rsid w:val="00D53BF9"/>
    <w:rsid w:val="00D5498E"/>
    <w:rsid w:val="00D557F2"/>
    <w:rsid w:val="00D559C6"/>
    <w:rsid w:val="00D64B2B"/>
    <w:rsid w:val="00D6541D"/>
    <w:rsid w:val="00D65C08"/>
    <w:rsid w:val="00D65CA4"/>
    <w:rsid w:val="00D669EB"/>
    <w:rsid w:val="00D67AD1"/>
    <w:rsid w:val="00D67F9A"/>
    <w:rsid w:val="00D7000B"/>
    <w:rsid w:val="00D7081D"/>
    <w:rsid w:val="00D71098"/>
    <w:rsid w:val="00D71248"/>
    <w:rsid w:val="00D72B2B"/>
    <w:rsid w:val="00D7375C"/>
    <w:rsid w:val="00D73C64"/>
    <w:rsid w:val="00D74751"/>
    <w:rsid w:val="00D7478E"/>
    <w:rsid w:val="00D74F18"/>
    <w:rsid w:val="00D754DE"/>
    <w:rsid w:val="00D76389"/>
    <w:rsid w:val="00D810D6"/>
    <w:rsid w:val="00D81734"/>
    <w:rsid w:val="00D8215C"/>
    <w:rsid w:val="00D8283F"/>
    <w:rsid w:val="00D843CC"/>
    <w:rsid w:val="00D84D71"/>
    <w:rsid w:val="00D85711"/>
    <w:rsid w:val="00D865C3"/>
    <w:rsid w:val="00D8752A"/>
    <w:rsid w:val="00D87D5A"/>
    <w:rsid w:val="00D913D0"/>
    <w:rsid w:val="00D91B28"/>
    <w:rsid w:val="00D92249"/>
    <w:rsid w:val="00D9236D"/>
    <w:rsid w:val="00D92E6F"/>
    <w:rsid w:val="00D933E7"/>
    <w:rsid w:val="00D936B4"/>
    <w:rsid w:val="00D957D5"/>
    <w:rsid w:val="00D95867"/>
    <w:rsid w:val="00D95923"/>
    <w:rsid w:val="00D97EE9"/>
    <w:rsid w:val="00DA0557"/>
    <w:rsid w:val="00DA0C63"/>
    <w:rsid w:val="00DA10FC"/>
    <w:rsid w:val="00DA162F"/>
    <w:rsid w:val="00DA1E78"/>
    <w:rsid w:val="00DA50A1"/>
    <w:rsid w:val="00DA6885"/>
    <w:rsid w:val="00DA6E4D"/>
    <w:rsid w:val="00DA74E3"/>
    <w:rsid w:val="00DA7622"/>
    <w:rsid w:val="00DB12A6"/>
    <w:rsid w:val="00DB1391"/>
    <w:rsid w:val="00DB184B"/>
    <w:rsid w:val="00DB1858"/>
    <w:rsid w:val="00DB2E8A"/>
    <w:rsid w:val="00DB3549"/>
    <w:rsid w:val="00DB3E0E"/>
    <w:rsid w:val="00DB44E5"/>
    <w:rsid w:val="00DB47E2"/>
    <w:rsid w:val="00DB5D32"/>
    <w:rsid w:val="00DB732F"/>
    <w:rsid w:val="00DC1B33"/>
    <w:rsid w:val="00DC21E3"/>
    <w:rsid w:val="00DC4681"/>
    <w:rsid w:val="00DC5B45"/>
    <w:rsid w:val="00DC79CE"/>
    <w:rsid w:val="00DC7E36"/>
    <w:rsid w:val="00DC7F70"/>
    <w:rsid w:val="00DD0223"/>
    <w:rsid w:val="00DD028D"/>
    <w:rsid w:val="00DD038A"/>
    <w:rsid w:val="00DD20CA"/>
    <w:rsid w:val="00DD2895"/>
    <w:rsid w:val="00DD39E3"/>
    <w:rsid w:val="00DD63A2"/>
    <w:rsid w:val="00DD657E"/>
    <w:rsid w:val="00DD69B0"/>
    <w:rsid w:val="00DD6F80"/>
    <w:rsid w:val="00DD74AB"/>
    <w:rsid w:val="00DD75AA"/>
    <w:rsid w:val="00DE15FE"/>
    <w:rsid w:val="00DE1C4E"/>
    <w:rsid w:val="00DE20A8"/>
    <w:rsid w:val="00DE2382"/>
    <w:rsid w:val="00DE38B0"/>
    <w:rsid w:val="00DE3C83"/>
    <w:rsid w:val="00DE3F82"/>
    <w:rsid w:val="00DE4068"/>
    <w:rsid w:val="00DE4890"/>
    <w:rsid w:val="00DE52CB"/>
    <w:rsid w:val="00DE5B46"/>
    <w:rsid w:val="00DE7163"/>
    <w:rsid w:val="00DE747F"/>
    <w:rsid w:val="00DF0FA0"/>
    <w:rsid w:val="00DF112B"/>
    <w:rsid w:val="00DF2351"/>
    <w:rsid w:val="00DF4347"/>
    <w:rsid w:val="00DF5046"/>
    <w:rsid w:val="00DF50EA"/>
    <w:rsid w:val="00DF5AC8"/>
    <w:rsid w:val="00DF5CC0"/>
    <w:rsid w:val="00DF6814"/>
    <w:rsid w:val="00DF7044"/>
    <w:rsid w:val="00DF774A"/>
    <w:rsid w:val="00DF7D08"/>
    <w:rsid w:val="00DF7F9B"/>
    <w:rsid w:val="00E01609"/>
    <w:rsid w:val="00E02B73"/>
    <w:rsid w:val="00E0362D"/>
    <w:rsid w:val="00E048AA"/>
    <w:rsid w:val="00E05F57"/>
    <w:rsid w:val="00E06E4C"/>
    <w:rsid w:val="00E1020B"/>
    <w:rsid w:val="00E1265D"/>
    <w:rsid w:val="00E133DF"/>
    <w:rsid w:val="00E134A1"/>
    <w:rsid w:val="00E140CA"/>
    <w:rsid w:val="00E140F1"/>
    <w:rsid w:val="00E145AB"/>
    <w:rsid w:val="00E170BB"/>
    <w:rsid w:val="00E17A4C"/>
    <w:rsid w:val="00E20534"/>
    <w:rsid w:val="00E21CFD"/>
    <w:rsid w:val="00E21F27"/>
    <w:rsid w:val="00E2284A"/>
    <w:rsid w:val="00E23691"/>
    <w:rsid w:val="00E23839"/>
    <w:rsid w:val="00E24128"/>
    <w:rsid w:val="00E246C5"/>
    <w:rsid w:val="00E2515C"/>
    <w:rsid w:val="00E25C0C"/>
    <w:rsid w:val="00E260DC"/>
    <w:rsid w:val="00E263E0"/>
    <w:rsid w:val="00E267DB"/>
    <w:rsid w:val="00E2738D"/>
    <w:rsid w:val="00E27DF4"/>
    <w:rsid w:val="00E30ED1"/>
    <w:rsid w:val="00E33880"/>
    <w:rsid w:val="00E3442B"/>
    <w:rsid w:val="00E350D0"/>
    <w:rsid w:val="00E3653A"/>
    <w:rsid w:val="00E3654C"/>
    <w:rsid w:val="00E36877"/>
    <w:rsid w:val="00E371A7"/>
    <w:rsid w:val="00E41C79"/>
    <w:rsid w:val="00E4224D"/>
    <w:rsid w:val="00E4279A"/>
    <w:rsid w:val="00E4371B"/>
    <w:rsid w:val="00E44838"/>
    <w:rsid w:val="00E44956"/>
    <w:rsid w:val="00E44BF9"/>
    <w:rsid w:val="00E455E1"/>
    <w:rsid w:val="00E45B8D"/>
    <w:rsid w:val="00E461BB"/>
    <w:rsid w:val="00E466C3"/>
    <w:rsid w:val="00E475E3"/>
    <w:rsid w:val="00E51CA6"/>
    <w:rsid w:val="00E525F8"/>
    <w:rsid w:val="00E5329E"/>
    <w:rsid w:val="00E538DC"/>
    <w:rsid w:val="00E53C9D"/>
    <w:rsid w:val="00E53D72"/>
    <w:rsid w:val="00E53EAE"/>
    <w:rsid w:val="00E54321"/>
    <w:rsid w:val="00E5460C"/>
    <w:rsid w:val="00E56D31"/>
    <w:rsid w:val="00E57D1B"/>
    <w:rsid w:val="00E57ED6"/>
    <w:rsid w:val="00E57EDF"/>
    <w:rsid w:val="00E62980"/>
    <w:rsid w:val="00E62DB3"/>
    <w:rsid w:val="00E6351F"/>
    <w:rsid w:val="00E63FFD"/>
    <w:rsid w:val="00E71380"/>
    <w:rsid w:val="00E7171E"/>
    <w:rsid w:val="00E71D4C"/>
    <w:rsid w:val="00E71DAE"/>
    <w:rsid w:val="00E7248E"/>
    <w:rsid w:val="00E73D8E"/>
    <w:rsid w:val="00E74806"/>
    <w:rsid w:val="00E74C37"/>
    <w:rsid w:val="00E74E1D"/>
    <w:rsid w:val="00E75547"/>
    <w:rsid w:val="00E7596E"/>
    <w:rsid w:val="00E75BB7"/>
    <w:rsid w:val="00E75DEC"/>
    <w:rsid w:val="00E77091"/>
    <w:rsid w:val="00E771D0"/>
    <w:rsid w:val="00E7732B"/>
    <w:rsid w:val="00E773F5"/>
    <w:rsid w:val="00E81B21"/>
    <w:rsid w:val="00E82587"/>
    <w:rsid w:val="00E83426"/>
    <w:rsid w:val="00E83947"/>
    <w:rsid w:val="00E83C29"/>
    <w:rsid w:val="00E842D3"/>
    <w:rsid w:val="00E858FC"/>
    <w:rsid w:val="00E90C29"/>
    <w:rsid w:val="00E90E00"/>
    <w:rsid w:val="00E927CB"/>
    <w:rsid w:val="00E928F8"/>
    <w:rsid w:val="00E93184"/>
    <w:rsid w:val="00E93501"/>
    <w:rsid w:val="00E93A53"/>
    <w:rsid w:val="00E942FC"/>
    <w:rsid w:val="00E94BF3"/>
    <w:rsid w:val="00E95024"/>
    <w:rsid w:val="00E952FF"/>
    <w:rsid w:val="00E9756D"/>
    <w:rsid w:val="00E97F5C"/>
    <w:rsid w:val="00EA09CE"/>
    <w:rsid w:val="00EA0A53"/>
    <w:rsid w:val="00EA17FD"/>
    <w:rsid w:val="00EA1AA6"/>
    <w:rsid w:val="00EA272F"/>
    <w:rsid w:val="00EA29FA"/>
    <w:rsid w:val="00EA3389"/>
    <w:rsid w:val="00EA379E"/>
    <w:rsid w:val="00EA47DC"/>
    <w:rsid w:val="00EA4E16"/>
    <w:rsid w:val="00EA6048"/>
    <w:rsid w:val="00EB0280"/>
    <w:rsid w:val="00EB0974"/>
    <w:rsid w:val="00EB0F2C"/>
    <w:rsid w:val="00EB214D"/>
    <w:rsid w:val="00EB259B"/>
    <w:rsid w:val="00EB3BBF"/>
    <w:rsid w:val="00EB46E4"/>
    <w:rsid w:val="00EB5677"/>
    <w:rsid w:val="00EB5C0C"/>
    <w:rsid w:val="00EB6988"/>
    <w:rsid w:val="00EB6AEF"/>
    <w:rsid w:val="00EB789E"/>
    <w:rsid w:val="00EC045D"/>
    <w:rsid w:val="00EC0528"/>
    <w:rsid w:val="00EC1BDF"/>
    <w:rsid w:val="00EC203B"/>
    <w:rsid w:val="00EC2390"/>
    <w:rsid w:val="00EC32FD"/>
    <w:rsid w:val="00EC6B03"/>
    <w:rsid w:val="00EC6FD9"/>
    <w:rsid w:val="00ED2F75"/>
    <w:rsid w:val="00ED31A5"/>
    <w:rsid w:val="00ED4626"/>
    <w:rsid w:val="00ED478E"/>
    <w:rsid w:val="00ED65C2"/>
    <w:rsid w:val="00EE03C5"/>
    <w:rsid w:val="00EE05B6"/>
    <w:rsid w:val="00EE05CE"/>
    <w:rsid w:val="00EE0D70"/>
    <w:rsid w:val="00EE13ED"/>
    <w:rsid w:val="00EE1587"/>
    <w:rsid w:val="00EE15F6"/>
    <w:rsid w:val="00EE1C3F"/>
    <w:rsid w:val="00EE2D15"/>
    <w:rsid w:val="00EE3382"/>
    <w:rsid w:val="00EE44E6"/>
    <w:rsid w:val="00EE57A9"/>
    <w:rsid w:val="00EE59AD"/>
    <w:rsid w:val="00EE7981"/>
    <w:rsid w:val="00EE7C92"/>
    <w:rsid w:val="00EE7F86"/>
    <w:rsid w:val="00EF032D"/>
    <w:rsid w:val="00EF1E0D"/>
    <w:rsid w:val="00EF29E0"/>
    <w:rsid w:val="00EF45CA"/>
    <w:rsid w:val="00EF4681"/>
    <w:rsid w:val="00EF62F4"/>
    <w:rsid w:val="00EF6C69"/>
    <w:rsid w:val="00EF6E69"/>
    <w:rsid w:val="00EF6F6C"/>
    <w:rsid w:val="00EF722F"/>
    <w:rsid w:val="00EF75E6"/>
    <w:rsid w:val="00EF7A1A"/>
    <w:rsid w:val="00F00097"/>
    <w:rsid w:val="00F0018F"/>
    <w:rsid w:val="00F00695"/>
    <w:rsid w:val="00F00986"/>
    <w:rsid w:val="00F01B59"/>
    <w:rsid w:val="00F02E8C"/>
    <w:rsid w:val="00F03CFF"/>
    <w:rsid w:val="00F03D82"/>
    <w:rsid w:val="00F04D44"/>
    <w:rsid w:val="00F04DA5"/>
    <w:rsid w:val="00F06094"/>
    <w:rsid w:val="00F07684"/>
    <w:rsid w:val="00F07792"/>
    <w:rsid w:val="00F104C3"/>
    <w:rsid w:val="00F105EB"/>
    <w:rsid w:val="00F1176F"/>
    <w:rsid w:val="00F11D77"/>
    <w:rsid w:val="00F14E73"/>
    <w:rsid w:val="00F15391"/>
    <w:rsid w:val="00F158DF"/>
    <w:rsid w:val="00F15D48"/>
    <w:rsid w:val="00F17AE4"/>
    <w:rsid w:val="00F21504"/>
    <w:rsid w:val="00F21E7D"/>
    <w:rsid w:val="00F22150"/>
    <w:rsid w:val="00F22A72"/>
    <w:rsid w:val="00F23C6B"/>
    <w:rsid w:val="00F24CEA"/>
    <w:rsid w:val="00F2639A"/>
    <w:rsid w:val="00F26C5E"/>
    <w:rsid w:val="00F27CE0"/>
    <w:rsid w:val="00F3085C"/>
    <w:rsid w:val="00F31955"/>
    <w:rsid w:val="00F32374"/>
    <w:rsid w:val="00F32D8A"/>
    <w:rsid w:val="00F33630"/>
    <w:rsid w:val="00F350E7"/>
    <w:rsid w:val="00F360E4"/>
    <w:rsid w:val="00F36481"/>
    <w:rsid w:val="00F364A1"/>
    <w:rsid w:val="00F3659A"/>
    <w:rsid w:val="00F37F0C"/>
    <w:rsid w:val="00F4071C"/>
    <w:rsid w:val="00F43151"/>
    <w:rsid w:val="00F44260"/>
    <w:rsid w:val="00F454F3"/>
    <w:rsid w:val="00F45F71"/>
    <w:rsid w:val="00F46DA9"/>
    <w:rsid w:val="00F47155"/>
    <w:rsid w:val="00F471B4"/>
    <w:rsid w:val="00F527CE"/>
    <w:rsid w:val="00F533F9"/>
    <w:rsid w:val="00F53E36"/>
    <w:rsid w:val="00F549C9"/>
    <w:rsid w:val="00F557C8"/>
    <w:rsid w:val="00F561BA"/>
    <w:rsid w:val="00F56B66"/>
    <w:rsid w:val="00F57748"/>
    <w:rsid w:val="00F62054"/>
    <w:rsid w:val="00F63329"/>
    <w:rsid w:val="00F65051"/>
    <w:rsid w:val="00F659D5"/>
    <w:rsid w:val="00F67D74"/>
    <w:rsid w:val="00F71009"/>
    <w:rsid w:val="00F71B91"/>
    <w:rsid w:val="00F73697"/>
    <w:rsid w:val="00F73AF7"/>
    <w:rsid w:val="00F74448"/>
    <w:rsid w:val="00F74624"/>
    <w:rsid w:val="00F747F0"/>
    <w:rsid w:val="00F74F32"/>
    <w:rsid w:val="00F75314"/>
    <w:rsid w:val="00F7623E"/>
    <w:rsid w:val="00F76420"/>
    <w:rsid w:val="00F76575"/>
    <w:rsid w:val="00F803F4"/>
    <w:rsid w:val="00F81A13"/>
    <w:rsid w:val="00F82A21"/>
    <w:rsid w:val="00F82EE9"/>
    <w:rsid w:val="00F82FC9"/>
    <w:rsid w:val="00F84721"/>
    <w:rsid w:val="00F8625E"/>
    <w:rsid w:val="00F87F19"/>
    <w:rsid w:val="00F900EE"/>
    <w:rsid w:val="00F9038D"/>
    <w:rsid w:val="00F90A51"/>
    <w:rsid w:val="00F915ED"/>
    <w:rsid w:val="00F91A0B"/>
    <w:rsid w:val="00F92021"/>
    <w:rsid w:val="00F93782"/>
    <w:rsid w:val="00F955C5"/>
    <w:rsid w:val="00F96478"/>
    <w:rsid w:val="00F9663D"/>
    <w:rsid w:val="00FA0213"/>
    <w:rsid w:val="00FA0257"/>
    <w:rsid w:val="00FA0E0A"/>
    <w:rsid w:val="00FA309C"/>
    <w:rsid w:val="00FA364C"/>
    <w:rsid w:val="00FA3C55"/>
    <w:rsid w:val="00FA3C91"/>
    <w:rsid w:val="00FA3E57"/>
    <w:rsid w:val="00FA5A14"/>
    <w:rsid w:val="00FA61AF"/>
    <w:rsid w:val="00FA6251"/>
    <w:rsid w:val="00FA66B5"/>
    <w:rsid w:val="00FA6DD9"/>
    <w:rsid w:val="00FA74EB"/>
    <w:rsid w:val="00FB0F2C"/>
    <w:rsid w:val="00FB1265"/>
    <w:rsid w:val="00FB1F3D"/>
    <w:rsid w:val="00FB2B0F"/>
    <w:rsid w:val="00FB303D"/>
    <w:rsid w:val="00FB38B9"/>
    <w:rsid w:val="00FB6125"/>
    <w:rsid w:val="00FB648F"/>
    <w:rsid w:val="00FB68D5"/>
    <w:rsid w:val="00FB6C08"/>
    <w:rsid w:val="00FC0A86"/>
    <w:rsid w:val="00FC11BF"/>
    <w:rsid w:val="00FC11DE"/>
    <w:rsid w:val="00FC4C2C"/>
    <w:rsid w:val="00FC52E7"/>
    <w:rsid w:val="00FC5477"/>
    <w:rsid w:val="00FC55A9"/>
    <w:rsid w:val="00FC7C12"/>
    <w:rsid w:val="00FD0A4A"/>
    <w:rsid w:val="00FD0B42"/>
    <w:rsid w:val="00FD2CAB"/>
    <w:rsid w:val="00FD5D34"/>
    <w:rsid w:val="00FD6FAF"/>
    <w:rsid w:val="00FD70FD"/>
    <w:rsid w:val="00FD7BFC"/>
    <w:rsid w:val="00FE207D"/>
    <w:rsid w:val="00FE2FDE"/>
    <w:rsid w:val="00FE63DF"/>
    <w:rsid w:val="00FF0643"/>
    <w:rsid w:val="00FF098F"/>
    <w:rsid w:val="00FF0DD3"/>
    <w:rsid w:val="00FF13B4"/>
    <w:rsid w:val="00FF1CAA"/>
    <w:rsid w:val="00FF1D54"/>
    <w:rsid w:val="00FF2371"/>
    <w:rsid w:val="00FF2624"/>
    <w:rsid w:val="00FF4CEB"/>
    <w:rsid w:val="00FF6D3B"/>
    <w:rsid w:val="268E2E7C"/>
    <w:rsid w:val="649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DAEF336"/>
  <w15:chartTrackingRefBased/>
  <w15:docId w15:val="{AA089782-0BC5-48FC-A558-F1382129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3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874C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8874CC"/>
    <w:pPr>
      <w:keepNext/>
      <w:keepLines/>
      <w:spacing w:before="260" w:after="260" w:line="416" w:lineRule="auto"/>
      <w:outlineLvl w:val="1"/>
    </w:pPr>
    <w:rPr>
      <w:rFonts w:ascii="Cambria" w:hAnsi="Cambria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74CC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8874CC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8874CC"/>
    <w:rPr>
      <w:rFonts w:ascii="Cambria" w:hAnsi="Cambria"/>
      <w:bCs/>
      <w:kern w:val="2"/>
      <w:sz w:val="30"/>
      <w:szCs w:val="32"/>
    </w:rPr>
  </w:style>
  <w:style w:type="paragraph" w:styleId="a3">
    <w:name w:val="Balloon Text"/>
    <w:basedOn w:val="a"/>
    <w:link w:val="a4"/>
    <w:uiPriority w:val="99"/>
    <w:unhideWhenUsed/>
    <w:rPr>
      <w:kern w:val="0"/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315"/>
        <w:tab w:val="right" w:leader="dot" w:pos="8777"/>
      </w:tabs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unhideWhenUsed/>
    <w:rPr>
      <w:color w:val="0000FF"/>
      <w:u w:val="single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4-5">
    <w:name w:val="Grid Table 4 Accent 5"/>
    <w:basedOn w:val="a1"/>
    <w:uiPriority w:val="49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5-5">
    <w:name w:val="Grid Table 5 Dark Accent 5"/>
    <w:basedOn w:val="a1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11">
    <w:name w:val="Grid Table 1 Light"/>
    <w:basedOn w:val="a1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rPr>
      <w:rFonts w:ascii="宋体" w:eastAsia="宋体" w:hAnsi="宋体" w:hint="eastAsia"/>
      <w:b w:val="0"/>
      <w:bCs w:val="0"/>
      <w:i w:val="0"/>
      <w:iCs w:val="0"/>
      <w:color w:val="000000"/>
      <w:sz w:val="18"/>
      <w:szCs w:val="18"/>
    </w:rPr>
  </w:style>
  <w:style w:type="character" w:customStyle="1" w:styleId="30">
    <w:name w:val="标题 3 字符"/>
    <w:link w:val="3"/>
    <w:uiPriority w:val="9"/>
    <w:rsid w:val="008874CC"/>
    <w:rPr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C6FB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lin5.yang@changhong.com" TargetMode="External"/><Relationship Id="rId10" Type="http://schemas.openxmlformats.org/officeDocument/2006/relationships/hyperlink" Target="https://www.cnblogs.com/bluestorm/p/4886662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ijia.kang@changho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6.SDK&#28304;&#25991;&#20214;\R-&#31616;&#21333;&#20989;&#25968;&#23454;&#29616;\&#27169;&#26495;\&#25991;&#26723;&#27169;&#26495;-2013102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AE3F7-195E-4AF1-A121-39145A4C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文档模板-20131022.dotx</Template>
  <TotalTime>1</TotalTime>
  <Pages>8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Links>
    <vt:vector size="102" baseType="variant">
      <vt:variant>
        <vt:i4>2818048</vt:i4>
      </vt:variant>
      <vt:variant>
        <vt:i4>93</vt:i4>
      </vt:variant>
      <vt:variant>
        <vt:i4>0</vt:i4>
      </vt:variant>
      <vt:variant>
        <vt:i4>5</vt:i4>
      </vt:variant>
      <vt:variant>
        <vt:lpwstr>mailto:lin5.yang@changhong.com</vt:lpwstr>
      </vt:variant>
      <vt:variant>
        <vt:lpwstr/>
      </vt:variant>
      <vt:variant>
        <vt:i4>6160416</vt:i4>
      </vt:variant>
      <vt:variant>
        <vt:i4>90</vt:i4>
      </vt:variant>
      <vt:variant>
        <vt:i4>0</vt:i4>
      </vt:variant>
      <vt:variant>
        <vt:i4>5</vt:i4>
      </vt:variant>
      <vt:variant>
        <vt:lpwstr>mailto:weijia.kang@changhong.com</vt:lpwstr>
      </vt:variant>
      <vt:variant>
        <vt:lpwstr/>
      </vt:variant>
      <vt:variant>
        <vt:i4>4325448</vt:i4>
      </vt:variant>
      <vt:variant>
        <vt:i4>87</vt:i4>
      </vt:variant>
      <vt:variant>
        <vt:i4>0</vt:i4>
      </vt:variant>
      <vt:variant>
        <vt:i4>5</vt:i4>
      </vt:variant>
      <vt:variant>
        <vt:lpwstr>https://www.cnblogs.com/bluestorm/p/4886662.html</vt:lpwstr>
      </vt:variant>
      <vt:variant>
        <vt:lpwstr/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_Toc156314653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_Toc156314652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_Toc156314651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_Toc156314650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_Toc156314649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_Toc156314648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_Toc156314647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_Toc156314646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_Toc156314645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_Toc156314644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_Toc156314643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_Toc156314642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_Toc156314641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_Toc156314640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cp:lastModifiedBy>维佳 康</cp:lastModifiedBy>
  <cp:revision>2</cp:revision>
  <cp:lastPrinted>2015-02-11T08:17:00Z</cp:lastPrinted>
  <dcterms:created xsi:type="dcterms:W3CDTF">2024-01-16T08:41:00Z</dcterms:created>
  <dcterms:modified xsi:type="dcterms:W3CDTF">2024-01-16T08:41:00Z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1397AD0144664A378FC544665DA55865</vt:lpwstr>
  </property>
</Properties>
</file>